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492B" w14:textId="77777777" w:rsidR="00CE4AD0" w:rsidRPr="00D833FA" w:rsidRDefault="00CE4AD0" w:rsidP="00CE4AD0">
      <w:pPr>
        <w:spacing w:after="0"/>
        <w:jc w:val="center"/>
        <w:rPr>
          <w:rFonts w:ascii="Verdana" w:hAnsi="Verdana" w:cs="Arial"/>
          <w:b/>
          <w:bCs/>
          <w:sz w:val="28"/>
          <w:szCs w:val="28"/>
          <w:lang w:val="en-US"/>
        </w:rPr>
      </w:pPr>
    </w:p>
    <w:p w14:paraId="44A0E5D8" w14:textId="3E54A6DE" w:rsidR="003803E6" w:rsidRDefault="00A86692" w:rsidP="00CE4AD0">
      <w:pPr>
        <w:spacing w:after="0"/>
        <w:rPr>
          <w:rFonts w:ascii="Bahnschrift" w:hAnsi="Bahnschrift" w:cs="Arial"/>
          <w:b/>
          <w:bCs/>
          <w:sz w:val="32"/>
          <w:szCs w:val="32"/>
          <w:lang w:val="en-US"/>
        </w:rPr>
      </w:pPr>
      <w:r w:rsidRPr="00D833FA">
        <w:rPr>
          <w:rFonts w:ascii="Bahnschrift" w:hAnsi="Bahnschrift" w:cs="Arial"/>
          <w:b/>
          <w:bCs/>
          <w:sz w:val="32"/>
          <w:szCs w:val="32"/>
          <w:lang w:val="en-US"/>
        </w:rPr>
        <w:t>ASSIGNMENT</w:t>
      </w:r>
      <w:r w:rsidR="00CE4AD0" w:rsidRPr="00D833FA">
        <w:rPr>
          <w:rFonts w:ascii="Bahnschrift" w:hAnsi="Bahnschrift" w:cs="Arial"/>
          <w:b/>
          <w:bCs/>
          <w:sz w:val="32"/>
          <w:szCs w:val="32"/>
          <w:lang w:val="en-US"/>
        </w:rPr>
        <w:t>:</w:t>
      </w:r>
      <w:r w:rsidRPr="00D833FA">
        <w:rPr>
          <w:rFonts w:ascii="Bahnschrift" w:hAnsi="Bahnschrift" w:cs="Arial"/>
          <w:b/>
          <w:bCs/>
          <w:sz w:val="32"/>
          <w:szCs w:val="32"/>
          <w:lang w:val="en-US"/>
        </w:rPr>
        <w:t xml:space="preserve"> </w:t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>1</w:t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</w:r>
      <w:r w:rsidR="00D833FA" w:rsidRPr="00D833FA">
        <w:rPr>
          <w:rFonts w:ascii="Bahnschrift" w:hAnsi="Bahnschrift" w:cs="Arial"/>
          <w:b/>
          <w:bCs/>
          <w:sz w:val="32"/>
          <w:szCs w:val="32"/>
          <w:lang w:val="en-US"/>
        </w:rPr>
        <w:tab/>
        <w:t xml:space="preserve"> DATE:</w:t>
      </w:r>
    </w:p>
    <w:p w14:paraId="1D9BD5A5" w14:textId="77777777" w:rsidR="00CE53FB" w:rsidRDefault="00CE53FB" w:rsidP="00CE4AD0">
      <w:pPr>
        <w:spacing w:after="0"/>
        <w:rPr>
          <w:rFonts w:ascii="Bahnschrift" w:hAnsi="Bahnschrift" w:cs="Arial"/>
          <w:b/>
          <w:bCs/>
          <w:sz w:val="32"/>
          <w:szCs w:val="32"/>
          <w:lang w:val="en-US"/>
        </w:rPr>
      </w:pPr>
    </w:p>
    <w:p w14:paraId="5E70B4F2" w14:textId="1D02ACA5" w:rsidR="00D833FA" w:rsidRPr="009D7CC1" w:rsidRDefault="00D833FA" w:rsidP="00CE4AD0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7CC1">
        <w:rPr>
          <w:rFonts w:ascii="Arial" w:hAnsi="Arial" w:cs="Arial"/>
          <w:sz w:val="28"/>
          <w:szCs w:val="28"/>
          <w:lang w:val="en-US"/>
        </w:rPr>
        <w:t>1) Write a C program multiply two n*n matrices</w:t>
      </w:r>
      <w:r w:rsidR="009D7CC1" w:rsidRPr="009D7CC1">
        <w:rPr>
          <w:rFonts w:ascii="Arial" w:hAnsi="Arial" w:cs="Arial"/>
          <w:sz w:val="28"/>
          <w:szCs w:val="28"/>
          <w:lang w:val="en-US"/>
        </w:rPr>
        <w:t>.</w:t>
      </w:r>
    </w:p>
    <w:p w14:paraId="5B56AEDF" w14:textId="7CE9DB83" w:rsidR="00D833FA" w:rsidRPr="009D7CC1" w:rsidRDefault="00D833FA" w:rsidP="00CE4AD0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7CC1">
        <w:rPr>
          <w:rFonts w:ascii="Arial" w:hAnsi="Arial" w:cs="Arial"/>
          <w:sz w:val="28"/>
          <w:szCs w:val="28"/>
          <w:lang w:val="en-US"/>
        </w:rPr>
        <w:t>2) Write a C program to Fibonacci series up to nth</w:t>
      </w:r>
      <w:r w:rsidR="009D7CC1" w:rsidRPr="009D7CC1">
        <w:rPr>
          <w:rFonts w:ascii="Arial" w:hAnsi="Arial" w:cs="Arial"/>
          <w:sz w:val="28"/>
          <w:szCs w:val="28"/>
          <w:lang w:val="en-US"/>
        </w:rPr>
        <w:t>.</w:t>
      </w:r>
    </w:p>
    <w:p w14:paraId="021F0A8E" w14:textId="56835D87" w:rsidR="00FA5A77" w:rsidRPr="009D7CC1" w:rsidRDefault="00FA5A77" w:rsidP="00CE4AD0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7CC1">
        <w:rPr>
          <w:rFonts w:ascii="Arial" w:hAnsi="Arial" w:cs="Arial"/>
          <w:sz w:val="28"/>
          <w:szCs w:val="28"/>
          <w:lang w:val="en-US"/>
        </w:rPr>
        <w:t>3) Write a C program to find if</w:t>
      </w:r>
      <w:r w:rsidR="009D7CC1" w:rsidRPr="009D7CC1">
        <w:rPr>
          <w:rFonts w:ascii="Arial" w:hAnsi="Arial" w:cs="Arial"/>
          <w:sz w:val="28"/>
          <w:szCs w:val="28"/>
          <w:lang w:val="en-US"/>
        </w:rPr>
        <w:t xml:space="preserve"> a number is a prime or non-prime number.</w:t>
      </w:r>
    </w:p>
    <w:p w14:paraId="08A7F317" w14:textId="0E9C4C02" w:rsidR="009D7CC1" w:rsidRPr="009D7CC1" w:rsidRDefault="009D7CC1" w:rsidP="00CE4AD0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7CC1">
        <w:rPr>
          <w:rFonts w:ascii="Arial" w:hAnsi="Arial" w:cs="Arial"/>
          <w:sz w:val="28"/>
          <w:szCs w:val="28"/>
          <w:lang w:val="en-US"/>
        </w:rPr>
        <w:t>4) Write a C program to find the factorial of a number.</w:t>
      </w:r>
    </w:p>
    <w:p w14:paraId="313E1F54" w14:textId="722060E3" w:rsidR="009D7CC1" w:rsidRDefault="009D7CC1" w:rsidP="00CE4AD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F31EB56" w14:textId="191E1A49" w:rsidR="009D7CC1" w:rsidRDefault="009D7CC1" w:rsidP="00CE4AD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E32668" w14:textId="72A4E214" w:rsidR="009D7CC1" w:rsidRPr="000D58DF" w:rsidRDefault="009D7CC1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D58DF"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3A81FC8C" w14:textId="77777777" w:rsidR="009D7CC1" w:rsidRPr="009D7CC1" w:rsidRDefault="009D7CC1" w:rsidP="00CE4AD0">
      <w:pPr>
        <w:spacing w:after="0"/>
        <w:rPr>
          <w:rFonts w:ascii="Lucida Console" w:hAnsi="Lucida Console" w:cs="Arial"/>
          <w:b/>
          <w:bCs/>
          <w:sz w:val="20"/>
          <w:szCs w:val="20"/>
          <w:lang w:val="en-US"/>
        </w:rPr>
      </w:pPr>
    </w:p>
    <w:p w14:paraId="41995E08" w14:textId="27C25443" w:rsidR="009D7CC1" w:rsidRPr="000D58DF" w:rsidRDefault="009D7CC1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D58DF">
        <w:rPr>
          <w:rFonts w:ascii="Arial" w:hAnsi="Arial" w:cs="Arial"/>
          <w:b/>
          <w:bCs/>
          <w:sz w:val="24"/>
          <w:szCs w:val="24"/>
          <w:lang w:val="en-US"/>
        </w:rPr>
        <w:t>1)</w:t>
      </w:r>
    </w:p>
    <w:p w14:paraId="012F0E5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#include&lt;stdio.h&gt;</w:t>
      </w:r>
    </w:p>
    <w:p w14:paraId="0545560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#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define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MAX 10</w:t>
      </w:r>
    </w:p>
    <w:p w14:paraId="5002162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int count=0;</w:t>
      </w:r>
    </w:p>
    <w:p w14:paraId="7B18795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74F3EEC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int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main(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)</w:t>
      </w:r>
    </w:p>
    <w:p w14:paraId="4D1BF89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{</w:t>
      </w:r>
    </w:p>
    <w:p w14:paraId="451DCBB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int A[MAX][MAX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],B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[MAX][MAX],C[MAX][MAX];</w:t>
      </w:r>
    </w:p>
    <w:p w14:paraId="231E2C0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c,d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,k,N,sum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=0;</w:t>
      </w:r>
    </w:p>
    <w:p w14:paraId="578B4FD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"ENTER VALUE OF N: ");</w:t>
      </w:r>
    </w:p>
    <w:p w14:paraId="1682183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scanf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",&amp;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N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17E893A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ab/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"FOR MATRIX A ");</w:t>
      </w:r>
    </w:p>
    <w:p w14:paraId="50766AE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"ENTER ELEMENTS INTO YOUR MATRIX\n");</w:t>
      </w:r>
    </w:p>
    <w:p w14:paraId="69F000F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</w:p>
    <w:p w14:paraId="37614CB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for(c=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0;c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N;c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2AC995B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1280BFD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count++;//for the loop</w:t>
      </w:r>
    </w:p>
    <w:p w14:paraId="704D078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  <w:t xml:space="preserve">  for(d=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0;d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N;d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5625BCA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{</w:t>
      </w:r>
    </w:p>
    <w:p w14:paraId="00C21B2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  count++;//for the loop</w:t>
      </w:r>
    </w:p>
    <w:p w14:paraId="319920A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scanf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",&amp;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A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[c][d]); count++;//for the loop</w:t>
      </w:r>
    </w:p>
    <w:p w14:paraId="5A8787C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1C71D1F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}</w:t>
      </w:r>
    </w:p>
    <w:p w14:paraId="55902CD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</w:t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  <w:t xml:space="preserve">  </w:t>
      </w:r>
    </w:p>
    <w:p w14:paraId="171544F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2602AFA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"FOR MATRIX B ");</w:t>
      </w:r>
    </w:p>
    <w:p w14:paraId="5019C5A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"ENTER ELEMENTS INTO YOUR MATRIX\n");</w:t>
      </w:r>
    </w:p>
    <w:p w14:paraId="07BF862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for(c=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0;c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N;c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598A901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33C76B5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count++;//for the loop</w:t>
      </w:r>
    </w:p>
    <w:p w14:paraId="046EF64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  <w:t xml:space="preserve">  for(d=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0;d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N;d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2FE9CDD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{</w:t>
      </w:r>
    </w:p>
    <w:p w14:paraId="3789993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  count++;//for the loop</w:t>
      </w:r>
    </w:p>
    <w:p w14:paraId="34C818CB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scanf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",&amp;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B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[c][d]); count++;//for the loop</w:t>
      </w:r>
    </w:p>
    <w:p w14:paraId="7B6BEB9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}</w:t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  <w:t xml:space="preserve">  </w:t>
      </w:r>
    </w:p>
    <w:p w14:paraId="763A543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36BD200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</w:t>
      </w:r>
    </w:p>
    <w:p w14:paraId="1082EEA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for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( c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= 0 ; c &lt; N ;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c++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)</w:t>
      </w:r>
    </w:p>
    <w:p w14:paraId="0A0B7B4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{</w:t>
      </w:r>
    </w:p>
    <w:p w14:paraId="7584319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count++;//for the loop</w:t>
      </w:r>
    </w:p>
    <w:p w14:paraId="6B7085C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for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( d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= 0 ; d &lt; N ; d++ )</w:t>
      </w:r>
    </w:p>
    <w:p w14:paraId="56C8845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{</w:t>
      </w:r>
    </w:p>
    <w:p w14:paraId="658A239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 count++;//for the loop</w:t>
      </w:r>
    </w:p>
    <w:p w14:paraId="7F837EB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</w:t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  <w:t xml:space="preserve">  for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( k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= 0 ; k &lt; N ; k++ )</w:t>
      </w:r>
    </w:p>
    <w:p w14:paraId="72A0204B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{</w:t>
      </w:r>
    </w:p>
    <w:p w14:paraId="0403CEEB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lastRenderedPageBreak/>
        <w:t xml:space="preserve">                 count++;//for the loop</w:t>
      </w:r>
    </w:p>
    <w:p w14:paraId="2125AF9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</w:t>
      </w:r>
      <w:r w:rsidRPr="009D7CC1">
        <w:rPr>
          <w:rFonts w:ascii="Lucida Console" w:hAnsi="Lucida Console" w:cs="Arial"/>
          <w:sz w:val="20"/>
          <w:szCs w:val="20"/>
          <w:lang w:val="en-US"/>
        </w:rPr>
        <w:tab/>
        <w:t xml:space="preserve">  sum = sum + A[c][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k]*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B[k][d]; count++;//for the assignment</w:t>
      </w:r>
    </w:p>
    <w:p w14:paraId="3DCEF44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}</w:t>
      </w:r>
    </w:p>
    <w:p w14:paraId="477D096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</w:p>
    <w:p w14:paraId="22DE793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C[c][d] = sum; count++;//for the assignment</w:t>
      </w:r>
    </w:p>
    <w:p w14:paraId="4BDC8FF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sum = 0; count++;//for the assignment</w:t>
      </w:r>
    </w:p>
    <w:p w14:paraId="678CBD6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}</w:t>
      </w:r>
    </w:p>
    <w:p w14:paraId="1D4B89E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</w:t>
      </w:r>
    </w:p>
    <w:p w14:paraId="75F699E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}</w:t>
      </w:r>
    </w:p>
    <w:p w14:paraId="107AAF6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"\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nAFTER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MULTIPLYING A AND B\n");</w:t>
      </w:r>
    </w:p>
    <w:p w14:paraId="4DA7A15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for(c=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0;c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N;c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32E6474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{</w:t>
      </w:r>
    </w:p>
    <w:p w14:paraId="474A18A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count++;//for the loop</w:t>
      </w:r>
    </w:p>
    <w:p w14:paraId="009FD98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for(d=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0;d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N;d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0F686E8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{</w:t>
      </w:r>
    </w:p>
    <w:p w14:paraId="3465E9A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"%d ",C[c][d]);count++;//for the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</w:p>
    <w:p w14:paraId="44C13CC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</w:t>
      </w:r>
    </w:p>
    <w:p w14:paraId="4445EB6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}</w:t>
      </w:r>
    </w:p>
    <w:p w14:paraId="4964EB0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("\n"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);count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++;//for the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</w:p>
    <w:p w14:paraId="3F98EA6B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</w:t>
      </w:r>
    </w:p>
    <w:p w14:paraId="6865EF4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}</w:t>
      </w:r>
    </w:p>
    <w:p w14:paraId="2999398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"\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nSTEP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COUNT: %d\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n",count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7641D05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55E30FB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</w:t>
      </w:r>
    </w:p>
    <w:p w14:paraId="65275A2A" w14:textId="2F39F88B" w:rsid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}</w:t>
      </w:r>
    </w:p>
    <w:p w14:paraId="5E00BB7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15566FEE" w14:textId="20D7E66E" w:rsidR="009D7CC1" w:rsidRDefault="009D7CC1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15AFBF8A" w14:textId="002D6D5A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722382" w14:textId="69C8D8AE" w:rsidR="009D7CC1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9F5877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42B1AD" wp14:editId="073821D5">
            <wp:simplePos x="0" y="0"/>
            <wp:positionH relativeFrom="column">
              <wp:posOffset>400050</wp:posOffset>
            </wp:positionH>
            <wp:positionV relativeFrom="paragraph">
              <wp:posOffset>120015</wp:posOffset>
            </wp:positionV>
            <wp:extent cx="3223539" cy="3840813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3AA2D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8ED003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627545D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0856E8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43E357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24BB3B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C645A4C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273693F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54F730F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CDA50D5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3466012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D63781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10F2E67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F71028D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CAD4632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DA30F6C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862A0BD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5785DDE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1B49318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6DD0308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2F7CF0B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1955790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4B0DC0D" w14:textId="77777777" w:rsidR="009F5877" w:rsidRDefault="009F5877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CE8492E" w14:textId="294CDC6C" w:rsidR="009D7CC1" w:rsidRPr="000D58DF" w:rsidRDefault="009D7CC1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D58D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</w:t>
      </w:r>
      <w:r w:rsidRPr="000D58DF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3DE37A6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#include&lt;stdio.h&gt;</w:t>
      </w:r>
    </w:p>
    <w:p w14:paraId="5ADC833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int count=0;</w:t>
      </w:r>
    </w:p>
    <w:p w14:paraId="58A3744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int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main(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)</w:t>
      </w:r>
    </w:p>
    <w:p w14:paraId="11AFCB3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{</w:t>
      </w:r>
    </w:p>
    <w:p w14:paraId="2012C7A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int a=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0,b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=1,i,n,c;</w:t>
      </w:r>
    </w:p>
    <w:p w14:paraId="0B823BF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1E444F7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"ENTER THE VALUE OF N: ");</w:t>
      </w:r>
    </w:p>
    <w:p w14:paraId="3DA8AFE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scanf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",&amp;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n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0B7091C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7894370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</w:t>
      </w:r>
    </w:p>
    <w:p w14:paraId="690F33C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switch(n)</w:t>
      </w:r>
    </w:p>
    <w:p w14:paraId="07420A1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0B8937E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case 1:</w:t>
      </w:r>
    </w:p>
    <w:p w14:paraId="2A32207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count++; //count for case 1</w:t>
      </w:r>
    </w:p>
    <w:p w14:paraId="60151C2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"0");</w:t>
      </w:r>
    </w:p>
    <w:p w14:paraId="24E5B53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break;</w:t>
      </w:r>
    </w:p>
    <w:p w14:paraId="1B670AC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5B1451E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case 2:</w:t>
      </w:r>
    </w:p>
    <w:p w14:paraId="3597B35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count++; //count for case 2</w:t>
      </w:r>
    </w:p>
    <w:p w14:paraId="17C7B39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"1");</w:t>
      </w:r>
    </w:p>
    <w:p w14:paraId="6341C7C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break;</w:t>
      </w:r>
    </w:p>
    <w:p w14:paraId="6D99026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21FE8B6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default:</w:t>
      </w:r>
    </w:p>
    <w:p w14:paraId="3D36C1A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count++; // count for default case</w:t>
      </w:r>
    </w:p>
    <w:p w14:paraId="78B0690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"0 1");</w:t>
      </w:r>
    </w:p>
    <w:p w14:paraId="22BA1C5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58DD231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369931FB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2E1F3C3B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for(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2;i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7F56794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33785EF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count++; //count for the for loop</w:t>
      </w:r>
    </w:p>
    <w:p w14:paraId="2BDFAAB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c=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a+b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; count++; //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ount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for the assignment</w:t>
      </w:r>
    </w:p>
    <w:p w14:paraId="3EA4A31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 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d",c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 count++; //print count</w:t>
      </w:r>
    </w:p>
    <w:p w14:paraId="4D11922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a=b; count++; //assignment count</w:t>
      </w:r>
    </w:p>
    <w:p w14:paraId="3621CCF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b=c; count++; //assignment count</w:t>
      </w:r>
    </w:p>
    <w:p w14:paraId="49C1334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13D8842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count++; //last test case count of the loop</w:t>
      </w:r>
    </w:p>
    <w:p w14:paraId="7451CA50" w14:textId="05DC2F6F" w:rsid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6B146BB8" w14:textId="77777777" w:rsidR="00CE53FB" w:rsidRPr="009D7CC1" w:rsidRDefault="00CE53FB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6925CA40" w14:textId="5D0D8762" w:rsid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}</w:t>
      </w:r>
    </w:p>
    <w:p w14:paraId="6B0F9257" w14:textId="77777777" w:rsidR="00CE53FB" w:rsidRPr="009D7CC1" w:rsidRDefault="00CE53FB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764C578E" w14:textId="715E2913" w:rsidR="009D7CC1" w:rsidRDefault="009D7CC1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445A9F4F" w14:textId="639E78A2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86BE02" w14:textId="393446CB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8C9B16" w14:textId="4C1738D4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9F5877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1EC094A" wp14:editId="472D216B">
            <wp:extent cx="3314987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0967" w14:textId="54617B39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C12C7F" w14:textId="1FD4E878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E6FF63" w14:textId="49E050DB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8ABDDF" w14:textId="0EA2E576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49A45B" w14:textId="1632EB49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791A26" w14:textId="52ECFA59" w:rsidR="009F5877" w:rsidRDefault="009F5877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84D9A1" w14:textId="2D9DD180" w:rsidR="009D7CC1" w:rsidRDefault="009D7CC1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7358A7" w14:textId="326056B0" w:rsidR="009D7CC1" w:rsidRPr="000D58DF" w:rsidRDefault="009D7CC1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D58D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3</w:t>
      </w:r>
      <w:r w:rsidRPr="000D58DF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4FEA09C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#include&lt;stdio.h&gt;</w:t>
      </w:r>
    </w:p>
    <w:p w14:paraId="6085754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int count=0;</w:t>
      </w:r>
    </w:p>
    <w:p w14:paraId="7AF0ECC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int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main(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)</w:t>
      </w:r>
    </w:p>
    <w:p w14:paraId="07B93D4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{</w:t>
      </w:r>
    </w:p>
    <w:p w14:paraId="6871A21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int flag=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0,i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,n;</w:t>
      </w:r>
    </w:p>
    <w:p w14:paraId="6A64348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"ENTER THE VALUE OF N: ");</w:t>
      </w:r>
    </w:p>
    <w:p w14:paraId="213F252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scanf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",&amp;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n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0E80754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711EE14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ab/>
        <w:t>count++; //for the if condition</w:t>
      </w:r>
    </w:p>
    <w:p w14:paraId="48B64AF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if(n==0||n==1)</w:t>
      </w:r>
    </w:p>
    <w:p w14:paraId="1467F49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731E805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count++;//for the assignment</w:t>
      </w:r>
    </w:p>
    <w:p w14:paraId="742F959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flag=1;</w:t>
      </w:r>
    </w:p>
    <w:p w14:paraId="608B0DB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519AC89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</w:t>
      </w:r>
    </w:p>
    <w:p w14:paraId="3A0DA31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for(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2;i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3836949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20EEC8D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count++;/// for the loop</w:t>
      </w:r>
    </w:p>
    <w:p w14:paraId="039B6FC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if(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n%i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==0)</w:t>
      </w:r>
    </w:p>
    <w:p w14:paraId="7D1B8A9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{</w:t>
      </w:r>
    </w:p>
    <w:p w14:paraId="24A1B621" w14:textId="325C112E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count++;// for the if condit</w:t>
      </w:r>
      <w:r w:rsidR="000D58DF">
        <w:rPr>
          <w:rFonts w:ascii="Lucida Console" w:hAnsi="Lucida Console" w:cs="Arial"/>
          <w:sz w:val="20"/>
          <w:szCs w:val="20"/>
          <w:lang w:val="en-US"/>
        </w:rPr>
        <w:t>i</w:t>
      </w:r>
      <w:r w:rsidRPr="009D7CC1">
        <w:rPr>
          <w:rFonts w:ascii="Lucida Console" w:hAnsi="Lucida Console" w:cs="Arial"/>
          <w:sz w:val="20"/>
          <w:szCs w:val="20"/>
          <w:lang w:val="en-US"/>
        </w:rPr>
        <w:t>on</w:t>
      </w:r>
    </w:p>
    <w:p w14:paraId="6AD4C4A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flag=1; count++;//for the assignment</w:t>
      </w:r>
    </w:p>
    <w:p w14:paraId="7F897BD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    break;</w:t>
      </w:r>
    </w:p>
    <w:p w14:paraId="58607EB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}</w:t>
      </w:r>
    </w:p>
    <w:p w14:paraId="08E9C7FD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0BA9ED69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</w:t>
      </w:r>
    </w:p>
    <w:p w14:paraId="110586FA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count++;// for the last test case of the loop</w:t>
      </w:r>
    </w:p>
    <w:p w14:paraId="1C17D04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count++//for the if condition</w:t>
      </w:r>
    </w:p>
    <w:p w14:paraId="589E1B1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if(flag==0)</w:t>
      </w:r>
    </w:p>
    <w:p w14:paraId="44833A3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"IT IS A PRIME NUMBER\n");</w:t>
      </w:r>
    </w:p>
    <w:p w14:paraId="795E4F6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else</w:t>
      </w:r>
    </w:p>
    <w:p w14:paraId="3218744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"IT IS NOT A PRIME NUMBER\n");</w:t>
      </w:r>
    </w:p>
    <w:p w14:paraId="6F310C5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47B4972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"\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nSTEP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COUNT= %d\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n",count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76171904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6F279F98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34EA6160" w14:textId="09756D1B" w:rsid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}</w:t>
      </w:r>
    </w:p>
    <w:p w14:paraId="78E750A3" w14:textId="77777777" w:rsidR="00CE53FB" w:rsidRPr="009D7CC1" w:rsidRDefault="00CE53FB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361CFE1F" w14:textId="77777777" w:rsidR="009D7CC1" w:rsidRPr="009D7CC1" w:rsidRDefault="009D7CC1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1A7AF771" w14:textId="5EF4B5D1" w:rsidR="009D7CC1" w:rsidRDefault="009D7CC1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F00257" w14:textId="572F58DC" w:rsidR="009D7CC1" w:rsidRDefault="00CE53FB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CE53FB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4E70C39E" wp14:editId="570D5A1E">
            <wp:extent cx="3429297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7C3" w14:textId="01B9E945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369CBC" w14:textId="4E27B9A1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094475" w14:textId="2F9416B8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385EFE" w14:textId="10A1216D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8BFC56" w14:textId="4F6E0858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42F1CF" w14:textId="624363DF" w:rsidR="00CE53FB" w:rsidRDefault="00CE53FB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5B3B67" w14:textId="77777777" w:rsidR="00CE53FB" w:rsidRDefault="00CE53FB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2B852E" w14:textId="77777777" w:rsidR="009F5877" w:rsidRDefault="009F5877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41F590" w14:textId="53C694AC" w:rsidR="009D7CC1" w:rsidRPr="000D58DF" w:rsidRDefault="009D7CC1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D58D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4</w:t>
      </w:r>
      <w:r w:rsidRPr="000D58DF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566A093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#include&lt;stdio.h&gt;</w:t>
      </w:r>
    </w:p>
    <w:p w14:paraId="3CEFCD42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int count=0;</w:t>
      </w:r>
    </w:p>
    <w:p w14:paraId="56A22DC0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int 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main(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)</w:t>
      </w:r>
    </w:p>
    <w:p w14:paraId="26C1F13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>{</w:t>
      </w:r>
    </w:p>
    <w:p w14:paraId="7950D73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i,fact</w:t>
      </w:r>
      <w:proofErr w:type="spellEnd"/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=1,n;</w:t>
      </w:r>
    </w:p>
    <w:p w14:paraId="2D5CAD26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"ENTER THE VALUE OF N: ");</w:t>
      </w:r>
    </w:p>
    <w:p w14:paraId="576B5AC1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scanf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("%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d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",&amp;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n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4C8570A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3640C9D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for(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=</w:t>
      </w:r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1;i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&lt;=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n;i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++)</w:t>
      </w:r>
    </w:p>
    <w:p w14:paraId="6E8CC00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{</w:t>
      </w:r>
    </w:p>
    <w:p w14:paraId="28B0CFB3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count++; //counter for the loop</w:t>
      </w:r>
    </w:p>
    <w:p w14:paraId="221CCE2F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    fact=fact*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i;count</w:t>
      </w:r>
      <w:proofErr w:type="spellEnd"/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++; //counter for the assignment</w:t>
      </w:r>
    </w:p>
    <w:p w14:paraId="461EB7D7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}</w:t>
      </w:r>
    </w:p>
    <w:p w14:paraId="237F99F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count++;//counter for the last test case</w:t>
      </w:r>
    </w:p>
    <w:p w14:paraId="71431B15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</w:p>
    <w:p w14:paraId="3672D9DC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"FACTORIAL OF %d is %d\n",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n,fact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6F1C8FAE" w14:textId="77777777" w:rsidR="009D7CC1" w:rsidRPr="009D7CC1" w:rsidRDefault="009D7CC1" w:rsidP="009D7CC1">
      <w:pPr>
        <w:spacing w:after="0"/>
        <w:rPr>
          <w:rFonts w:ascii="Lucida Console" w:hAnsi="Lucida Console" w:cs="Arial"/>
          <w:sz w:val="20"/>
          <w:szCs w:val="20"/>
          <w:lang w:val="en-US"/>
        </w:rPr>
      </w:pPr>
      <w:r w:rsidRPr="009D7CC1">
        <w:rPr>
          <w:rFonts w:ascii="Lucida Console" w:hAnsi="Lucida Console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D7CC1">
        <w:rPr>
          <w:rFonts w:ascii="Lucida Console" w:hAnsi="Lucida Console" w:cs="Arial"/>
          <w:sz w:val="20"/>
          <w:szCs w:val="20"/>
          <w:lang w:val="en-US"/>
        </w:rPr>
        <w:t>printf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(</w:t>
      </w:r>
      <w:proofErr w:type="gramEnd"/>
      <w:r w:rsidRPr="009D7CC1">
        <w:rPr>
          <w:rFonts w:ascii="Lucida Console" w:hAnsi="Lucida Console" w:cs="Arial"/>
          <w:sz w:val="20"/>
          <w:szCs w:val="20"/>
          <w:lang w:val="en-US"/>
        </w:rPr>
        <w:t>"STEP COUNT= %d\</w:t>
      </w:r>
      <w:proofErr w:type="spellStart"/>
      <w:r w:rsidRPr="009D7CC1">
        <w:rPr>
          <w:rFonts w:ascii="Lucida Console" w:hAnsi="Lucida Console" w:cs="Arial"/>
          <w:sz w:val="20"/>
          <w:szCs w:val="20"/>
          <w:lang w:val="en-US"/>
        </w:rPr>
        <w:t>n",count</w:t>
      </w:r>
      <w:proofErr w:type="spellEnd"/>
      <w:r w:rsidRPr="009D7CC1">
        <w:rPr>
          <w:rFonts w:ascii="Lucida Console" w:hAnsi="Lucida Console" w:cs="Arial"/>
          <w:sz w:val="20"/>
          <w:szCs w:val="20"/>
          <w:lang w:val="en-US"/>
        </w:rPr>
        <w:t>);</w:t>
      </w:r>
    </w:p>
    <w:p w14:paraId="044266BA" w14:textId="364702F2" w:rsidR="009D7CC1" w:rsidRDefault="009D7CC1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D7CC1">
        <w:rPr>
          <w:rFonts w:ascii="Arial" w:hAnsi="Arial" w:cs="Arial"/>
          <w:sz w:val="24"/>
          <w:szCs w:val="24"/>
          <w:lang w:val="en-US"/>
        </w:rPr>
        <w:t>}</w:t>
      </w:r>
    </w:p>
    <w:p w14:paraId="5D48D3C8" w14:textId="77777777" w:rsidR="00CE53FB" w:rsidRDefault="00CE53FB" w:rsidP="009D7CC1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47694C4" w14:textId="77777777" w:rsidR="009D7CC1" w:rsidRPr="009D7CC1" w:rsidRDefault="009D7CC1" w:rsidP="009D7CC1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Output:</w:t>
      </w:r>
    </w:p>
    <w:p w14:paraId="0975476E" w14:textId="77777777" w:rsidR="009D7CC1" w:rsidRPr="009D7CC1" w:rsidRDefault="009D7CC1" w:rsidP="00CE4AD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AEEA0C" w14:textId="64C2B984" w:rsidR="009D7CC1" w:rsidRPr="009D7CC1" w:rsidRDefault="00CE53FB" w:rsidP="00CE4AD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E53F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D53F0B8" wp14:editId="38468EAC">
            <wp:extent cx="3147333" cy="9297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255B" w14:textId="77777777" w:rsidR="009D7CC1" w:rsidRDefault="009D7CC1" w:rsidP="00CE4AD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9CFA105" w14:textId="77777777" w:rsidR="009D7CC1" w:rsidRPr="00D833FA" w:rsidRDefault="009D7CC1" w:rsidP="00CE4AD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A272F39" w14:textId="2C4B753A" w:rsidR="00D833FA" w:rsidRDefault="00D833FA" w:rsidP="00CE4AD0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DCEB8A" w14:textId="77777777" w:rsidR="00D833FA" w:rsidRDefault="00D833FA" w:rsidP="00CE4AD0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55ED2C" w14:textId="30788641" w:rsidR="00D833FA" w:rsidRDefault="00D833FA" w:rsidP="00CE4AD0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C33A37" w14:textId="77777777" w:rsidR="00D833FA" w:rsidRDefault="00D833FA" w:rsidP="00CE4AD0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2A7D75" w14:textId="521BBA55" w:rsidR="00CE4AD0" w:rsidRDefault="00CE4AD0" w:rsidP="00CE4AD0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C83E00" w14:textId="4A29BFD9" w:rsidR="00CE4AD0" w:rsidRPr="00CE4AD0" w:rsidRDefault="00CE4AD0" w:rsidP="00CE4AD0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</w:p>
    <w:sectPr w:rsidR="00CE4AD0" w:rsidRPr="00CE4AD0" w:rsidSect="009E6446">
      <w:headerReference w:type="default" r:id="rId11"/>
      <w:footerReference w:type="default" r:id="rId12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C2BC" w14:textId="77777777" w:rsidR="004A2350" w:rsidRDefault="004A2350" w:rsidP="003803E6">
      <w:pPr>
        <w:spacing w:after="0" w:line="240" w:lineRule="auto"/>
      </w:pPr>
      <w:r>
        <w:separator/>
      </w:r>
    </w:p>
  </w:endnote>
  <w:endnote w:type="continuationSeparator" w:id="0">
    <w:p w14:paraId="5B8FD198" w14:textId="77777777" w:rsidR="004A2350" w:rsidRDefault="004A2350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8F3D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6F9AEC6D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296C" w14:textId="77777777" w:rsidR="004A2350" w:rsidRDefault="004A2350" w:rsidP="003803E6">
      <w:pPr>
        <w:spacing w:after="0" w:line="240" w:lineRule="auto"/>
      </w:pPr>
      <w:r>
        <w:separator/>
      </w:r>
    </w:p>
  </w:footnote>
  <w:footnote w:type="continuationSeparator" w:id="0">
    <w:p w14:paraId="00C7D6F1" w14:textId="77777777" w:rsidR="004A2350" w:rsidRDefault="004A2350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B132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55CB8861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7C3BDA6F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A86692"/>
    <w:rsid w:val="000D58DF"/>
    <w:rsid w:val="000E4863"/>
    <w:rsid w:val="003803E6"/>
    <w:rsid w:val="004A2350"/>
    <w:rsid w:val="007020C8"/>
    <w:rsid w:val="00816D67"/>
    <w:rsid w:val="008B5C21"/>
    <w:rsid w:val="008D10DD"/>
    <w:rsid w:val="009D7CC1"/>
    <w:rsid w:val="009E6446"/>
    <w:rsid w:val="009F5877"/>
    <w:rsid w:val="00A83E1A"/>
    <w:rsid w:val="00A86692"/>
    <w:rsid w:val="00CE4AD0"/>
    <w:rsid w:val="00CE53FB"/>
    <w:rsid w:val="00D833FA"/>
    <w:rsid w:val="00FA5A77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D2815"/>
  <w15:chartTrackingRefBased/>
  <w15:docId w15:val="{7B34211B-4466-46DA-AB36-BC6937CA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103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2022-03-28T13:22:00Z</dcterms:created>
  <dcterms:modified xsi:type="dcterms:W3CDTF">2022-03-28T15:07:00Z</dcterms:modified>
</cp:coreProperties>
</file>