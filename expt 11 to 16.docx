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D623" w14:textId="54445B39" w:rsidR="003803E6" w:rsidRDefault="00E150C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150CA">
        <w:rPr>
          <w:rFonts w:ascii="Verdana" w:hAnsi="Verdana" w:cs="Microsoft Sans Serif"/>
          <w:sz w:val="28"/>
          <w:szCs w:val="28"/>
          <w:lang w:val="en-US"/>
        </w:rPr>
        <w:t>1)</w:t>
      </w:r>
    </w:p>
    <w:p w14:paraId="01DBAB4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#include&lt;iostream&gt;</w:t>
      </w:r>
    </w:p>
    <w:p w14:paraId="63455C7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#include&lt;vector&gt;</w:t>
      </w:r>
    </w:p>
    <w:p w14:paraId="76F90D2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#include&lt;algorithm&gt;</w:t>
      </w:r>
    </w:p>
    <w:p w14:paraId="4B79C24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using namespace std;</w:t>
      </w:r>
    </w:p>
    <w:p w14:paraId="191EA0B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n,m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4708698B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countt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=0;</w:t>
      </w:r>
    </w:p>
    <w:p w14:paraId="28C5C3E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CN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countt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++</w:t>
      </w:r>
    </w:p>
    <w:p w14:paraId="45F9368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int p[100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],w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[100];</w:t>
      </w:r>
    </w:p>
    <w:p w14:paraId="04AEC3ED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F9F028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23023E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struct PW</w:t>
      </w:r>
    </w:p>
    <w:p w14:paraId="1BDDECE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2BD5EBD4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vector &lt;pair&lt;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&gt;&gt;S;</w:t>
      </w:r>
    </w:p>
    <w:p w14:paraId="48C4E74D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}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X[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100];</w:t>
      </w:r>
    </w:p>
    <w:p w14:paraId="44EA532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6C850BBB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display_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pair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vector &lt;pair&lt;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 x)</w:t>
      </w:r>
    </w:p>
    <w:p w14:paraId="471FFBD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310D718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vector &lt;pair&lt;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 :: iterator it;</w:t>
      </w:r>
    </w:p>
    <w:p w14:paraId="6BC801C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for(it=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x.begin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();it!=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x.end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();++it)</w:t>
      </w:r>
    </w:p>
    <w:p w14:paraId="72F93E0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5ECD93CB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cout&lt;&lt;"{"; cout&lt;&lt;(*it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).first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0FABB954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cout&lt;&lt;",";</w:t>
      </w:r>
    </w:p>
    <w:p w14:paraId="49F1722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cout&lt;&lt;(*it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).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second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;cout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&lt;&lt;"} ";</w:t>
      </w:r>
    </w:p>
    <w:p w14:paraId="4EB61E0F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3BAC0D0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cout&lt;&lt;endl;</w:t>
      </w:r>
    </w:p>
    <w:p w14:paraId="527B93E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69E551F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D865D2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purge(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46B074A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A77786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vector &lt;pair&lt;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&gt;&gt;:: iterator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45272BD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vector &lt;pair&lt;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&gt;&gt;:: iterator j;</w:t>
      </w:r>
    </w:p>
    <w:p w14:paraId="7A08916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5BF06F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 k=1;k&lt;=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n;k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7C7B16F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192C9E0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</w:t>
      </w:r>
    </w:p>
    <w:p w14:paraId="5FB84C09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for(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=X[k].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S.begin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();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!= X[k].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S.end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();++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3C49E404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{</w:t>
      </w:r>
    </w:p>
    <w:p w14:paraId="79BD32C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CN;</w:t>
      </w:r>
    </w:p>
    <w:p w14:paraId="6A513D5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j=i+1; j!= X[k].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S.end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();++j)</w:t>
      </w:r>
    </w:p>
    <w:p w14:paraId="49AB8FB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{  </w:t>
      </w:r>
    </w:p>
    <w:p w14:paraId="55B5608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    CN;   </w:t>
      </w:r>
    </w:p>
    <w:p w14:paraId="2A442CD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    if((*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).first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&lt;=(*j).first &amp;&amp; (*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).second &gt;= (*j).second)</w:t>
      </w:r>
    </w:p>
    <w:p w14:paraId="14786D14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    {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CN;X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[k].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S.erase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--);j--;CN;}</w:t>
      </w:r>
    </w:p>
    <w:p w14:paraId="6AFD443F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}</w:t>
      </w:r>
    </w:p>
    <w:p w14:paraId="113016A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}</w:t>
      </w:r>
    </w:p>
    <w:p w14:paraId="7CE0EE2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5C1C91C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4F1149D9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654AD96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38340E1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bool 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PairMatch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vector &lt;pair&lt;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&gt;&gt; z, int pp, int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ww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5D5C9FE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456F222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vector &lt;pair&lt;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 :: iterator zi;</w:t>
      </w:r>
    </w:p>
    <w:p w14:paraId="537F2091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for(zi=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z.begin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 zi!=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z.end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 ++zi)</w:t>
      </w:r>
    </w:p>
    <w:p w14:paraId="4F113D0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63602EE1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CN;</w:t>
      </w:r>
    </w:p>
    <w:p w14:paraId="7BF3640C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if((*zi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).first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==pp &amp;&amp; (*zi).second==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ww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4352194B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{CN; return 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true;CN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;}</w:t>
      </w:r>
    </w:p>
    <w:p w14:paraId="3FA132A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26220E49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return false;</w:t>
      </w:r>
    </w:p>
    <w:p w14:paraId="038ACE8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7F21D9DF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0B02F21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traceBack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120CED3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14F523DC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vector &lt;pair&lt;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 :: iterator it;</w:t>
      </w:r>
    </w:p>
    <w:p w14:paraId="1B6D705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vector &lt;pair&lt;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 :: iterator c;</w:t>
      </w:r>
    </w:p>
    <w:p w14:paraId="507B5CAC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int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solVect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[n+1];</w:t>
      </w:r>
    </w:p>
    <w:p w14:paraId="279F0CA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it=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max_element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(X[n].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S.begin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(),X[n].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S.end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());CN; //Find the largest pair</w:t>
      </w:r>
    </w:p>
    <w:p w14:paraId="1BB41D4F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int pp=(*it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).first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; int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ww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=(*it).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second;CN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67D5289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7783920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cout&lt;&lt;"MAX PROFIT: "&lt;&lt;pp&lt;&lt;endl;</w:t>
      </w:r>
    </w:p>
    <w:p w14:paraId="0D8620F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cout&lt;&lt;"TOTAL WEIGHT OCCUPIED: "&lt;&lt;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ww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&lt;&lt;endl;</w:t>
      </w:r>
    </w:p>
    <w:p w14:paraId="6DAA5D8B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BD38CD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 p=0; p&lt;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n;p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3DCEEAF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{</w:t>
      </w:r>
    </w:p>
    <w:p w14:paraId="461833C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solVect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[p]=0;</w:t>
      </w:r>
    </w:p>
    <w:p w14:paraId="29867E4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}</w:t>
      </w:r>
    </w:p>
    <w:p w14:paraId="27A6693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</w:p>
    <w:p w14:paraId="361F488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//Start from the n-1 set</w:t>
      </w:r>
    </w:p>
    <w:p w14:paraId="692D81C9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=n-1;i&gt;=0;i--)</w:t>
      </w:r>
    </w:p>
    <w:p w14:paraId="11D8DEB4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47E45B5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CN;</w:t>
      </w:r>
    </w:p>
    <w:p w14:paraId="1E90B1B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bool status=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PairMatch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(X[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].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,pp,ww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);CN;//check if the set is present or no</w:t>
      </w:r>
    </w:p>
    <w:p w14:paraId="2FFE40D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809B0D9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if(status)</w:t>
      </w:r>
    </w:p>
    <w:p w14:paraId="36D258A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{</w:t>
      </w:r>
    </w:p>
    <w:p w14:paraId="3E9F3CF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CN;</w:t>
      </w:r>
    </w:p>
    <w:p w14:paraId="7DF2516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solVect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[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]=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0;CN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428CFED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}</w:t>
      </w:r>
    </w:p>
    <w:p w14:paraId="3CBDA14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else</w:t>
      </w:r>
    </w:p>
    <w:p w14:paraId="51E0BCA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{</w:t>
      </w:r>
    </w:p>
    <w:p w14:paraId="35B2B57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solVect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[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]=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1;CN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23E8DC7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pp=pp - p[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];CN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375F9914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ww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ww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- w[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];CN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69805CCB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}</w:t>
      </w:r>
    </w:p>
    <w:p w14:paraId="7C74D15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</w:p>
    <w:p w14:paraId="46191B70" w14:textId="2F2391A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4C3E793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cout&lt;&lt;"SOLUTION VECTOR: {";</w:t>
      </w:r>
    </w:p>
    <w:p w14:paraId="13BE2C6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 p=0; p&lt;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n;p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01B9F59D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5610301F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CN;</w:t>
      </w:r>
    </w:p>
    <w:p w14:paraId="4612F5EC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cout&lt;&lt;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solVect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[p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];CN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6071355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if(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p!=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n-1) cout&lt;&lt;",";</w:t>
      </w:r>
    </w:p>
    <w:p w14:paraId="721896A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}cout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&lt;&lt;"}"&lt;&lt;endl;</w:t>
      </w:r>
    </w:p>
    <w:p w14:paraId="3457B5FF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</w:t>
      </w:r>
    </w:p>
    <w:p w14:paraId="23EDB5E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7168369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602DFE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Dk(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7754587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9D1B16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//S0 initially;</w:t>
      </w:r>
    </w:p>
    <w:p w14:paraId="7C8EB744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vector &lt;pair&lt;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int,int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 :: iterator it;</w:t>
      </w:r>
    </w:p>
    <w:p w14:paraId="0A19B49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X[0].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S.push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_back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make_pair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(0,0));CN;</w:t>
      </w:r>
    </w:p>
    <w:p w14:paraId="1732260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</w:p>
    <w:p w14:paraId="79E9A93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int next=1; //next is S1...</w:t>
      </w:r>
    </w:p>
    <w:p w14:paraId="140D988C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68A1E62F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=0;i&lt;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n;i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2608832D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2F9D109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CN;</w:t>
      </w:r>
    </w:p>
    <w:p w14:paraId="37934AE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for(it=X[next-1].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S.begin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();it!=X[next-1].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S.end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();++it) //Merge previous S1n-1</w:t>
      </w:r>
    </w:p>
    <w:p w14:paraId="28AC462C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740CD4C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CN;</w:t>
      </w:r>
    </w:p>
    <w:p w14:paraId="2B4CE65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X[next].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S.push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_back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make_pair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((*it).first,(*it).second));CN;</w:t>
      </w:r>
    </w:p>
    <w:p w14:paraId="402D42B1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lastRenderedPageBreak/>
        <w:t xml:space="preserve">        }</w:t>
      </w:r>
    </w:p>
    <w:p w14:paraId="236444C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8AFAD9B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for(it=X[next-1].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S.begin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();it!=X[next-1].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S.end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();++it) //Calculate the remaining and merge</w:t>
      </w:r>
    </w:p>
    <w:p w14:paraId="66A4044C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3D45D484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CN;</w:t>
      </w:r>
    </w:p>
    <w:p w14:paraId="3AF69DED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if(((*it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).second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)+w[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] &gt; m)</w:t>
      </w:r>
    </w:p>
    <w:p w14:paraId="22155C0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{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CN;continue</w:t>
      </w:r>
      <w:proofErr w:type="spellEnd"/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;}</w:t>
      </w:r>
    </w:p>
    <w:p w14:paraId="287729B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  X[next].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S.push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_back(make_pair(((*it).first+p[i]),((*it).second)+w[i]));CN;</w:t>
      </w:r>
    </w:p>
    <w:p w14:paraId="7E892B4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};</w:t>
      </w:r>
    </w:p>
    <w:p w14:paraId="6F4E00A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next+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+;CN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1E7D14E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</w:t>
      </w:r>
    </w:p>
    <w:p w14:paraId="3F9818AB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48F732C9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E641A9E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purge(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);cout&lt;&lt;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endl;CN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715DF1D1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int k=0;k&lt;=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n;k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++) //Display the subsets</w:t>
      </w:r>
    </w:p>
    <w:p w14:paraId="3C12D7A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39E753AB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CN;</w:t>
      </w:r>
    </w:p>
    <w:p w14:paraId="7A819D96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  cout&lt;&lt;"S"&lt;&lt;k&lt;&lt;":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";CN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98774DC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display_pair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(X[k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].S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);CN;</w:t>
      </w:r>
    </w:p>
    <w:p w14:paraId="3C9AEF0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cout&lt;&lt;endl;</w:t>
      </w:r>
    </w:p>
    <w:p w14:paraId="1ED05727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39AC3FD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traceBack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20192E29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10CB0B1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</w:p>
    <w:p w14:paraId="5EE328F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4BA6EA63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main(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5D7AC3C9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49B5DE7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</w:p>
    <w:p w14:paraId="6124836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NUMBER OF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ELEMENTS :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";</w:t>
      </w:r>
    </w:p>
    <w:p w14:paraId="7693426F" w14:textId="4A2EA33B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&gt;&gt;n;</w:t>
      </w:r>
    </w:p>
    <w:p w14:paraId="68BFEA95" w14:textId="0E174E4D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PROFIT AND WEIGHT OF ELEMENTS: "&lt;&lt;endl</w:t>
      </w:r>
      <w:r w:rsidR="00044FDE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2597329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=0;i&lt;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n;i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347CAA3D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2D9BC8C4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&gt;&gt;p[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]&gt;&gt;w[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];</w:t>
      </w:r>
    </w:p>
    <w:p w14:paraId="4C71E28A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480CB215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</w:p>
    <w:p w14:paraId="0E3E7CE0" w14:textId="388E4396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THE BAG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CAPACITY :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";</w:t>
      </w:r>
    </w:p>
    <w:p w14:paraId="0E494910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&gt;&gt;m;</w:t>
      </w:r>
    </w:p>
    <w:p w14:paraId="2C849A52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</w:p>
    <w:p w14:paraId="7E88D548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Dk(</w:t>
      </w:r>
      <w:proofErr w:type="gram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626B328D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57F2DC1" w14:textId="77777777" w:rsidR="00E150CA" w:rsidRP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cout&lt;&lt;"\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nSTEP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 xml:space="preserve"> COUNT: "&lt;&lt;</w:t>
      </w:r>
      <w:proofErr w:type="spellStart"/>
      <w:r w:rsidRPr="00E150CA">
        <w:rPr>
          <w:rFonts w:ascii="Lucida Console" w:hAnsi="Lucida Console" w:cs="Microsoft Sans Serif"/>
          <w:sz w:val="20"/>
          <w:szCs w:val="20"/>
          <w:lang w:val="en-US"/>
        </w:rPr>
        <w:t>countt</w:t>
      </w:r>
      <w:proofErr w:type="spellEnd"/>
      <w:r w:rsidRPr="00E150CA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D6C7DE2" w14:textId="3C22B3F2" w:rsidR="00E150CA" w:rsidRDefault="00E150CA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E150CA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1A5E2C79" w14:textId="29DCE477" w:rsidR="00044FDE" w:rsidRDefault="00044FDE" w:rsidP="00E150CA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1511323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942B4D9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61CCAA1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5A9337C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956D82C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DC9DF69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2F234E8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82FFEA5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63FC8B6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6317BB3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1DEBD0E" w14:textId="32177A07" w:rsidR="00E150CA" w:rsidRDefault="00E150CA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150CA">
        <w:rPr>
          <w:rFonts w:ascii="Verdana" w:hAnsi="Verdana" w:cs="Microsoft Sans Serif"/>
          <w:sz w:val="28"/>
          <w:szCs w:val="28"/>
          <w:lang w:val="en-US"/>
        </w:rPr>
        <w:lastRenderedPageBreak/>
        <w:t>OUTPUT</w:t>
      </w:r>
    </w:p>
    <w:p w14:paraId="49B12FD7" w14:textId="7777777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7D24BCB" w14:textId="2D852805" w:rsidR="00044FDE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C33A9D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5ED017B5" wp14:editId="702A69F2">
            <wp:extent cx="4778154" cy="37798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448" w14:textId="537A2E66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152DCA5" w14:textId="32E75466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F9D9835" w14:textId="0BE50A3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CC59541" w14:textId="72FBBE12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EB7A243" w14:textId="25D8C992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8B9A8BB" w14:textId="558AB45F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45368152" w14:textId="570BF457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00A98760" w14:textId="02BB1238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5DB6A57E" w14:textId="42F7AC20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2930E95" w14:textId="4EA3447E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88771DC" w14:textId="2F27E7D4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8F580DD" w14:textId="6D5D77BF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35C7D5F2" w14:textId="4E676C9F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0BEE314" w14:textId="661A75DE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2028AC61" w14:textId="5369B9D6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A0B3437" w14:textId="3ADEE3EB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13DA8238" w14:textId="40C25BA3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7B424604" w14:textId="3885046F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572CE7B" w14:textId="36FFF9FD" w:rsidR="00C33A9D" w:rsidRDefault="00C33A9D" w:rsidP="00C33A9D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150CA">
        <w:rPr>
          <w:rFonts w:ascii="Verdana" w:hAnsi="Verdana" w:cs="Microsoft Sans Serif"/>
          <w:sz w:val="28"/>
          <w:szCs w:val="28"/>
          <w:lang w:val="en-US"/>
        </w:rPr>
        <w:lastRenderedPageBreak/>
        <w:t>1)</w:t>
      </w:r>
    </w:p>
    <w:p w14:paraId="62234BDA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#include&lt;iostream&gt;</w:t>
      </w:r>
    </w:p>
    <w:p w14:paraId="7F21CC59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#include&lt;math.h&gt;</w:t>
      </w:r>
    </w:p>
    <w:p w14:paraId="4EA97096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#include&lt;iomanip&gt;</w:t>
      </w:r>
    </w:p>
    <w:p w14:paraId="555106E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MAX 10</w:t>
      </w:r>
    </w:p>
    <w:p w14:paraId="2081BE28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CNT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++</w:t>
      </w:r>
    </w:p>
    <w:p w14:paraId="2C68C4E5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using namespace std;</w:t>
      </w:r>
    </w:p>
    <w:p w14:paraId="4A566027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6EB3A5A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outcome[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MAX],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n,count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=0,cntt=0;</w:t>
      </w:r>
    </w:p>
    <w:p w14:paraId="7CE6468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TupleDATABASE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[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1000][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MAX],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dataBcnt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=1;</w:t>
      </w:r>
    </w:p>
    <w:p w14:paraId="292C09C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980BAD7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printChessboard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7A8C9AE0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F1E7C3B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int x;</w:t>
      </w:r>
    </w:p>
    <w:p w14:paraId="4F90E330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INDEX NUMBER OF THE TUPLE TO BE PRINTED: ";</w:t>
      </w:r>
    </w:p>
    <w:p w14:paraId="046876BE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&gt;&gt;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x;cout</w:t>
      </w:r>
      <w:proofErr w:type="spellEnd"/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&lt;&lt;endl;</w:t>
      </w:r>
    </w:p>
    <w:p w14:paraId="36A00362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i,j</w:t>
      </w:r>
      <w:proofErr w:type="spellEnd"/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33AE8E75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for(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1;i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&lt;=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n;i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4A9BFFC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5DAFACD6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for(j=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1;j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&lt;=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n;j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37867525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3C48D965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spellStart"/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TupleDATABASE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[x][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]==j)</w:t>
      </w:r>
    </w:p>
    <w:p w14:paraId="51C8C012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cout&lt;&lt;"Q"&lt;&lt;" ";</w:t>
      </w:r>
    </w:p>
    <w:p w14:paraId="1D7D5E37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else</w:t>
      </w:r>
    </w:p>
    <w:p w14:paraId="6D94182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cout&lt;&lt;"^"&lt;&lt;" ";</w:t>
      </w:r>
    </w:p>
    <w:p w14:paraId="656E940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5E3111D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cout&lt;&lt;endl;</w:t>
      </w:r>
    </w:p>
    <w:p w14:paraId="1B85CA95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76B9846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461A42AF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787CFB6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Print_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Outcome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6DC68C37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4FE117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</w:p>
    <w:p w14:paraId="51F1DDD2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setw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4)&lt;&lt;++count&lt;&lt;"| "&lt;&lt;"{";</w:t>
      </w:r>
    </w:p>
    <w:p w14:paraId="46D7B368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i,j</w:t>
      </w:r>
      <w:proofErr w:type="spellEnd"/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C0A68C2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for(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1;i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&lt;=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n;i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++,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j++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1661BB5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3E5D8CF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TupleDATABASE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[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dataBcnt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][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]=outcome[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];</w:t>
      </w:r>
    </w:p>
    <w:p w14:paraId="25F4CF32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BBD7C3E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cout&lt;&lt;outcome[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];</w:t>
      </w:r>
    </w:p>
    <w:p w14:paraId="6F543082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!=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n)</w:t>
      </w:r>
    </w:p>
    <w:p w14:paraId="0BD5F13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cout&lt;&lt;",";</w:t>
      </w:r>
    </w:p>
    <w:p w14:paraId="299302A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07DA75D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"}   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";</w:t>
      </w:r>
    </w:p>
    <w:p w14:paraId="62E6E45C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ED38CEA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dataBcnt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++;</w:t>
      </w:r>
    </w:p>
    <w:p w14:paraId="24D1D1A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if(count%2==0)</w:t>
      </w:r>
    </w:p>
    <w:p w14:paraId="206431E2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cout&lt;&lt;endl;</w:t>
      </w:r>
    </w:p>
    <w:p w14:paraId="3EDA7282" w14:textId="25746B51" w:rsid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7E45CA9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D67C309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bool 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Place(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k,int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70B219FE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B9C0A6C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int j;</w:t>
      </w:r>
    </w:p>
    <w:p w14:paraId="2C48D9D5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for(j=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1;j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&lt;=k-1;j++)</w:t>
      </w:r>
    </w:p>
    <w:p w14:paraId="01D978F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0F01E17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CNT;</w:t>
      </w:r>
    </w:p>
    <w:p w14:paraId="5632536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if(outcome[j]==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|| abs(outcome[j]-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)=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=abs(j-k))</w:t>
      </w:r>
    </w:p>
    <w:p w14:paraId="63B5FBAB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CNT;return</w:t>
      </w:r>
      <w:proofErr w:type="spellEnd"/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false;}</w:t>
      </w:r>
    </w:p>
    <w:p w14:paraId="5784AEE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1835CCD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return true;</w:t>
      </w:r>
    </w:p>
    <w:p w14:paraId="62FF8162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7F13786B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28FFAFB0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NQueens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k,int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n)</w:t>
      </w:r>
    </w:p>
    <w:p w14:paraId="7403AE8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4C4A7436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int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F59247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for(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1;i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&lt;=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n;i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79D7E14F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69EB80DE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CNT;</w:t>
      </w:r>
    </w:p>
    <w:p w14:paraId="0ABBB78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Place(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k,i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))</w:t>
      </w:r>
    </w:p>
    <w:p w14:paraId="5E7C07E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57476D80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CNT;</w:t>
      </w:r>
    </w:p>
    <w:p w14:paraId="6A409FC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outcome[k]=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i;CNT</w:t>
      </w:r>
      <w:proofErr w:type="spellEnd"/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4C3DFAFE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if(k==n)</w:t>
      </w:r>
    </w:p>
    <w:p w14:paraId="00D2C57C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{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CNT;Print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_Outcome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();}</w:t>
      </w:r>
    </w:p>
    <w:p w14:paraId="30EEC60B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else</w:t>
      </w:r>
    </w:p>
    <w:p w14:paraId="53305CFA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{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CNT;NQueens</w:t>
      </w:r>
      <w:proofErr w:type="spellEnd"/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(k+1,n);}</w:t>
      </w:r>
    </w:p>
    <w:p w14:paraId="016BC505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1E71F2B0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14780150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5AD721F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A3E859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setPrint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1B96C779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026F1E7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int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7BF1575B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"  {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";</w:t>
      </w:r>
    </w:p>
    <w:p w14:paraId="74B135DE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for(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1;i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&lt;=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n;i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4D6C8780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57970B19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cout&lt;&lt;"X"&lt;&lt;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891908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!=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n)</w:t>
      </w:r>
    </w:p>
    <w:p w14:paraId="63617735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cout&lt;&lt;",";</w:t>
      </w:r>
    </w:p>
    <w:p w14:paraId="2D271DFF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50B68F2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cout&lt;&lt;"} "&lt;&lt;endl;</w:t>
      </w:r>
    </w:p>
    <w:p w14:paraId="069E00D8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76930AC0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2104F0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main(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46B39887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2EF519A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int choice;</w:t>
      </w:r>
    </w:p>
    <w:p w14:paraId="621A7AA1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VALUE OF N: ";</w:t>
      </w:r>
    </w:p>
    <w:p w14:paraId="2CDF4BBB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&gt;&gt;n;</w:t>
      </w:r>
    </w:p>
    <w:p w14:paraId="0D69053A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cout&lt;&lt;endl&lt;&lt;"      POSSIBLE SOLUTIONS";</w:t>
      </w:r>
    </w:p>
    <w:p w14:paraId="10FA2FB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setPrint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);cout&lt;&lt;endl;</w:t>
      </w:r>
    </w:p>
    <w:p w14:paraId="6904D79E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NQueens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1,n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79D0B052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cout&lt;&lt;"STEP COUNT: "&lt;&lt;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&lt;&lt;endl;</w:t>
      </w:r>
    </w:p>
    <w:p w14:paraId="56093785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</w:p>
    <w:p w14:paraId="3AA3BB5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657B4A7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while(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1)</w:t>
      </w:r>
    </w:p>
    <w:p w14:paraId="5DBA4AA6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4ECEB64B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cout&lt;&lt;"\n\n________________________OPTIONS___________________________\n";</w:t>
      </w:r>
    </w:p>
    <w:p w14:paraId="6B343BFA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cout&lt;&lt;"PRESS 1: TO PRINT CHESSBOARD REPRESENTATION OF ANY TUPLE\n";</w:t>
      </w:r>
    </w:p>
    <w:p w14:paraId="4DEDD2C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cout&lt;&lt;"PRESS 2: TO EXIT\n";</w:t>
      </w:r>
    </w:p>
    <w:p w14:paraId="37BB873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cout&lt;&lt;"ENTER YOUR CHOICE: ";</w:t>
      </w:r>
    </w:p>
    <w:p w14:paraId="3040076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</w:t>
      </w:r>
      <w:proofErr w:type="spell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&gt;&gt;choice;</w:t>
      </w:r>
    </w:p>
    <w:p w14:paraId="2369B964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</w:t>
      </w:r>
    </w:p>
    <w:p w14:paraId="29F9EE2C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switch(choice)</w:t>
      </w:r>
    </w:p>
    <w:p w14:paraId="7432D457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5D08FCF3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case </w:t>
      </w:r>
      <w:proofErr w:type="gramStart"/>
      <w:r w:rsidRPr="00C33A9D">
        <w:rPr>
          <w:rFonts w:ascii="Lucida Console" w:hAnsi="Lucida Console" w:cs="Microsoft Sans Serif"/>
          <w:sz w:val="20"/>
          <w:szCs w:val="20"/>
          <w:lang w:val="en-US"/>
        </w:rPr>
        <w:t>1:printChessboard</w:t>
      </w:r>
      <w:proofErr w:type="gramEnd"/>
      <w:r w:rsidRPr="00C33A9D">
        <w:rPr>
          <w:rFonts w:ascii="Lucida Console" w:hAnsi="Lucida Console" w:cs="Microsoft Sans Serif"/>
          <w:sz w:val="20"/>
          <w:szCs w:val="20"/>
          <w:lang w:val="en-US"/>
        </w:rPr>
        <w:t>();break;</w:t>
      </w:r>
    </w:p>
    <w:p w14:paraId="3CDCCD1F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    case 2: return 0;</w:t>
      </w:r>
    </w:p>
    <w:p w14:paraId="7DB5E5B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463B8ECD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</w:p>
    <w:p w14:paraId="75E23426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01F7824E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F4E9E6A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 xml:space="preserve">   </w:t>
      </w:r>
    </w:p>
    <w:p w14:paraId="15262E90" w14:textId="56798CE5" w:rsid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C33A9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101F1439" w14:textId="77777777" w:rsidR="00C33A9D" w:rsidRPr="00C33A9D" w:rsidRDefault="00C33A9D" w:rsidP="00C33A9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068292B" w14:textId="106E1F37" w:rsidR="00C33A9D" w:rsidRDefault="00C33A9D" w:rsidP="00C33A9D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150CA">
        <w:rPr>
          <w:rFonts w:ascii="Verdana" w:hAnsi="Verdana" w:cs="Microsoft Sans Serif"/>
          <w:sz w:val="28"/>
          <w:szCs w:val="28"/>
          <w:lang w:val="en-US"/>
        </w:rPr>
        <w:lastRenderedPageBreak/>
        <w:t>OUTPUT</w:t>
      </w:r>
    </w:p>
    <w:p w14:paraId="1DC2C6EA" w14:textId="6BB04B62" w:rsidR="00C33A9D" w:rsidRDefault="00C33A9D" w:rsidP="00C33A9D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C33A9D">
        <w:rPr>
          <w:rFonts w:ascii="Verdana" w:hAnsi="Verdana" w:cs="Microsoft Sans Serif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258A4F0" wp14:editId="64B508F5">
            <wp:simplePos x="0" y="0"/>
            <wp:positionH relativeFrom="column">
              <wp:posOffset>257175</wp:posOffset>
            </wp:positionH>
            <wp:positionV relativeFrom="paragraph">
              <wp:posOffset>114300</wp:posOffset>
            </wp:positionV>
            <wp:extent cx="3441065" cy="4829175"/>
            <wp:effectExtent l="0" t="0" r="698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01426" w14:textId="7F70F1C8" w:rsidR="00C33A9D" w:rsidRDefault="00C33A9D" w:rsidP="00C33A9D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6207EF43" w14:textId="4D054420" w:rsidR="00C33A9D" w:rsidRDefault="00C33A9D" w:rsidP="003803E6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C33A9D">
        <w:rPr>
          <w:rFonts w:ascii="Verdana" w:hAnsi="Verdana" w:cs="Microsoft Sans Serif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C7D1403" wp14:editId="0FA1CB69">
            <wp:simplePos x="0" y="0"/>
            <wp:positionH relativeFrom="column">
              <wp:posOffset>257175</wp:posOffset>
            </wp:positionH>
            <wp:positionV relativeFrom="paragraph">
              <wp:posOffset>4476750</wp:posOffset>
            </wp:positionV>
            <wp:extent cx="3447415" cy="3095625"/>
            <wp:effectExtent l="0" t="0" r="63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35651" w14:textId="26E34156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774E46E6" w14:textId="1102CA69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331BE481" w14:textId="5019F1D8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0E5FC22A" w14:textId="0AA87ECE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7D156B7D" w14:textId="39C9A5A1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07E3D7DA" w14:textId="4ADC68D0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04ADCA42" w14:textId="1A34FF86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7E3B7E55" w14:textId="4B6A8E18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51DA1B70" w14:textId="375B8708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4D581499" w14:textId="471B117D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747AD56E" w14:textId="275AC1D1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5FCA3548" w14:textId="6B6AFA7F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0218D732" w14:textId="0E0452CA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56E8B6A6" w14:textId="38B3CFAD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653303BA" w14:textId="7122D547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605CF569" w14:textId="693F9748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479B92B4" w14:textId="3657CC4C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61454F55" w14:textId="3B0153E9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3CFCD7EE" w14:textId="4AF48779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21FE07C6" w14:textId="297CF01A" w:rsidR="00C33A9D" w:rsidRP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3913DFA0" w14:textId="4A76D038" w:rsid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4B1EDF0B" w14:textId="7A5F75A5" w:rsid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3B31342D" w14:textId="69AB784A" w:rsidR="00C33A9D" w:rsidRDefault="00C33A9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7FC5E4DB" w14:textId="51A2837A" w:rsidR="00C33A9D" w:rsidRDefault="00C33A9D" w:rsidP="00C33A9D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150CA">
        <w:rPr>
          <w:rFonts w:ascii="Verdana" w:hAnsi="Verdana" w:cs="Microsoft Sans Serif"/>
          <w:sz w:val="28"/>
          <w:szCs w:val="28"/>
          <w:lang w:val="en-US"/>
        </w:rPr>
        <w:lastRenderedPageBreak/>
        <w:t>1)</w:t>
      </w:r>
    </w:p>
    <w:p w14:paraId="54D4F57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#include&lt;iostream&gt;</w:t>
      </w:r>
    </w:p>
    <w:p w14:paraId="08D9137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#include&lt;iomanip&gt;</w:t>
      </w:r>
    </w:p>
    <w:p w14:paraId="0ACCC281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CNT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</w:t>
      </w:r>
    </w:p>
    <w:p w14:paraId="6C4E9585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using namespace std;</w:t>
      </w:r>
    </w:p>
    <w:p w14:paraId="1DCAF42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n,m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,cntt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=0;</w:t>
      </w:r>
    </w:p>
    <w:p w14:paraId="0E06025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794B2F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whitespace(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int x)</w:t>
      </w:r>
    </w:p>
    <w:p w14:paraId="3EA1EAF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64C00C0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=0;i&lt;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x;i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3699490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cout&lt;&lt;" ";</w:t>
      </w:r>
    </w:p>
    <w:p w14:paraId="319329A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75B271B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9C074B5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print_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int elements[],int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[], int k)</w:t>
      </w:r>
    </w:p>
    <w:p w14:paraId="474A22B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0221991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DFB21C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 xml:space="preserve">int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2777EBE3" w14:textId="6FB8000D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cout&lt;&lt;"{";</w:t>
      </w:r>
    </w:p>
    <w:p w14:paraId="3EA138A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for(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1;i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&lt;=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k;i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4A07730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{</w:t>
      </w:r>
    </w:p>
    <w:p w14:paraId="1AD49FE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];CNT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6A06F18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!=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k)</w:t>
      </w:r>
    </w:p>
    <w:p w14:paraId="276D948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cout&lt;&lt;",";</w:t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</w:p>
    <w:p w14:paraId="31E6CA0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}</w:t>
      </w:r>
    </w:p>
    <w:p w14:paraId="7DE0DB4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cout&lt;&lt;"} ";</w:t>
      </w:r>
    </w:p>
    <w:p w14:paraId="3649659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8CA7B2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//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represents no. of spaces elements occupied on the screen</w:t>
      </w:r>
    </w:p>
    <w:p w14:paraId="4AE3CE0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whitespace(30-((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*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2)+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1));  //x2  No 0f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elements,commas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and brackets combined </w:t>
      </w:r>
    </w:p>
    <w:p w14:paraId="2063BF3B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cout&lt;&lt;"[";</w:t>
      </w:r>
    </w:p>
    <w:p w14:paraId="2DAC085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for(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1;i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&lt;=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k;i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3BC987A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{</w:t>
      </w:r>
    </w:p>
    <w:p w14:paraId="3D66613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if(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]==1)</w:t>
      </w:r>
    </w:p>
    <w:p w14:paraId="1BAC80BB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cout&lt;&lt;elements[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];</w:t>
      </w:r>
    </w:p>
    <w:p w14:paraId="43D3422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if(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!=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k&amp;&amp;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]==1)</w:t>
      </w:r>
    </w:p>
    <w:p w14:paraId="1A9E93B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cout&lt;&lt;",";</w:t>
      </w:r>
    </w:p>
    <w:p w14:paraId="50948A8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}</w:t>
      </w:r>
    </w:p>
    <w:p w14:paraId="6D930A5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cout&lt;&lt;"] ";</w:t>
      </w:r>
    </w:p>
    <w:p w14:paraId="3D01DA9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</w:t>
      </w:r>
    </w:p>
    <w:p w14:paraId="0B2BCB45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cout&lt;&lt;endl;</w:t>
      </w:r>
    </w:p>
    <w:p w14:paraId="2A21C59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6CA55205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D487DC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sum_of_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subsets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int elements[],int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[],int s, int k, int r)</w:t>
      </w:r>
    </w:p>
    <w:p w14:paraId="010F289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3D942F9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if(k&gt;n)</w:t>
      </w:r>
    </w:p>
    <w:p w14:paraId="78F3C4A5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return;</w:t>
      </w:r>
    </w:p>
    <w:p w14:paraId="3ACBEA1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</w:p>
    <w:p w14:paraId="3BE09A2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[k]=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1;CNT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328762B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</w:p>
    <w:p w14:paraId="0EE2494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if(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s+elements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[k]==m)</w:t>
      </w:r>
    </w:p>
    <w:p w14:paraId="1A21802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{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CNT;print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_solTup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elements,solTup,k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);CNT;}</w:t>
      </w:r>
    </w:p>
    <w:p w14:paraId="123F53A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else if((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s+elements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[k]+elements[k+1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])&lt;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=m)</w:t>
      </w:r>
    </w:p>
    <w:p w14:paraId="227A146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{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CNT;sum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_of_subsets(elements,solTup,s+elements[k],k+1,r-elements[k]);CNT;}</w:t>
      </w:r>
    </w:p>
    <w:p w14:paraId="406E67C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</w:p>
    <w:p w14:paraId="668EF58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if((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s+r-elements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[k]&gt;=m) &amp;&amp; 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s+elements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[k+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1]&lt;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=m))</w:t>
      </w:r>
    </w:p>
    <w:p w14:paraId="156E58D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{</w:t>
      </w:r>
    </w:p>
    <w:p w14:paraId="45541D2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CNT;</w:t>
      </w:r>
    </w:p>
    <w:p w14:paraId="46EF5F9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[k]=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0;CNT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68324E4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sum_of_subsets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elements,solTup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,s,k+1,r-elements[k]);CNT;</w:t>
      </w:r>
    </w:p>
    <w:p w14:paraId="6CF2361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}</w:t>
      </w:r>
    </w:p>
    <w:p w14:paraId="7E3BD566" w14:textId="4D6D6C61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5876983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lastRenderedPageBreak/>
        <w:t xml:space="preserve">int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main(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58B9B6F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67AD04C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int r=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0,i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739D71C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cout&lt;&lt;"ENTER THE SIZE OF THE SET"&lt;&lt;endl;</w:t>
      </w:r>
    </w:p>
    <w:p w14:paraId="7A23BD0E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&gt;&gt;n;</w:t>
      </w:r>
    </w:p>
    <w:p w14:paraId="4818BE6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</w:p>
    <w:p w14:paraId="784CE95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int elements[n+1];</w:t>
      </w:r>
    </w:p>
    <w:p w14:paraId="39A1188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 xml:space="preserve">int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[n+1];</w:t>
      </w:r>
    </w:p>
    <w:p w14:paraId="7436F68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</w:p>
    <w:p w14:paraId="7B9D03D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cout&lt;&lt;"ENTER ELEMENTS INTO YOUR ARRAY:\n";</w:t>
      </w:r>
    </w:p>
    <w:p w14:paraId="51AA3FA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for(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1;i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&lt;=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n;i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0B59BC9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{</w:t>
      </w:r>
    </w:p>
    <w:p w14:paraId="0CA3F60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&gt;&gt;elements[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];</w:t>
      </w:r>
    </w:p>
    <w:p w14:paraId="0921F48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solTup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]=0;</w:t>
      </w:r>
    </w:p>
    <w:p w14:paraId="76ADFF2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r+=elements[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];</w:t>
      </w:r>
    </w:p>
    <w:p w14:paraId="0C21A86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}</w:t>
      </w:r>
    </w:p>
    <w:p w14:paraId="0245297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</w:p>
    <w:p w14:paraId="3253A13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cout&lt;&lt;"ENTER TARGET SUM: ";</w:t>
      </w:r>
    </w:p>
    <w:p w14:paraId="4D5D0B5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&gt;&gt;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m;cout</w:t>
      </w:r>
      <w:proofErr w:type="spellEnd"/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&lt;&lt;endl;</w:t>
      </w:r>
    </w:p>
    <w:p w14:paraId="0589986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</w:p>
    <w:p w14:paraId="0AA7471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</w:p>
    <w:p w14:paraId="4E5ED0E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std::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left&lt;&lt;setw(30)&lt;&lt;"TUPLE"&lt;&lt;std::left&lt;&lt;setw(30)&lt;&lt;"ELEMENTS: "&lt;&lt;endl;</w:t>
      </w:r>
    </w:p>
    <w:p w14:paraId="26816425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sum_of_subsets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elements,solTup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,0,1,r);</w:t>
      </w:r>
    </w:p>
    <w:p w14:paraId="4CEBAFB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cout&lt;&lt;"\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nSTEP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COUNT: "&lt;&lt;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&lt;&lt;endl;</w:t>
      </w:r>
    </w:p>
    <w:p w14:paraId="08BFE16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return 0;</w:t>
      </w:r>
    </w:p>
    <w:p w14:paraId="629AC346" w14:textId="79E3978B" w:rsidR="00C33A9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2B39B0F9" w14:textId="77777777" w:rsidR="0078186D" w:rsidRPr="00C33A9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F9BDE11" w14:textId="508F499D" w:rsidR="00C33A9D" w:rsidRDefault="00C33A9D" w:rsidP="0078186D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  <w:r w:rsidRPr="00E150CA"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2407E2A7" w14:textId="77777777" w:rsidR="0078186D" w:rsidRDefault="0078186D" w:rsidP="0078186D">
      <w:pPr>
        <w:spacing w:after="0"/>
        <w:rPr>
          <w:rFonts w:ascii="Verdana" w:hAnsi="Verdana" w:cs="Microsoft Sans Serif"/>
          <w:sz w:val="28"/>
          <w:szCs w:val="28"/>
          <w:lang w:val="en-US"/>
        </w:rPr>
      </w:pPr>
    </w:p>
    <w:p w14:paraId="4510AF8F" w14:textId="5D8EF99B" w:rsidR="0078186D" w:rsidRDefault="0078186D" w:rsidP="00C33A9D">
      <w:pPr>
        <w:rPr>
          <w:rFonts w:ascii="Verdana" w:hAnsi="Verdana" w:cs="Microsoft Sans Serif"/>
          <w:sz w:val="28"/>
          <w:szCs w:val="28"/>
          <w:lang w:val="en-US"/>
        </w:rPr>
      </w:pPr>
      <w:r w:rsidRPr="0078186D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55029F7F" wp14:editId="6A01550F">
            <wp:extent cx="3483631" cy="2076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804" cy="20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A073" w14:textId="1FBA4042" w:rsidR="0078186D" w:rsidRDefault="0078186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473FEDB5" w14:textId="7A8F0866" w:rsidR="0078186D" w:rsidRDefault="0078186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5C42347A" w14:textId="72E41D3C" w:rsidR="0078186D" w:rsidRDefault="0078186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34427CBC" w14:textId="75B80E89" w:rsidR="0078186D" w:rsidRDefault="0078186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3112A098" w14:textId="32A7C6C1" w:rsidR="0078186D" w:rsidRDefault="0078186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6980A44A" w14:textId="072BA458" w:rsidR="0078186D" w:rsidRDefault="0078186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304C884E" w14:textId="010C38AC" w:rsidR="0078186D" w:rsidRDefault="0078186D" w:rsidP="00C33A9D">
      <w:pPr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lastRenderedPageBreak/>
        <w:t>1)</w:t>
      </w:r>
    </w:p>
    <w:p w14:paraId="301E40B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#include&lt;iostream&gt;</w:t>
      </w:r>
    </w:p>
    <w:p w14:paraId="13A635A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#include&lt;windows.h&gt;</w:t>
      </w:r>
    </w:p>
    <w:p w14:paraId="6A651AD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using namespace std; </w:t>
      </w:r>
    </w:p>
    <w:p w14:paraId="43C3756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MAX 10</w:t>
      </w:r>
    </w:p>
    <w:p w14:paraId="3C7C05A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7CF2911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NEXTLINE cout&lt;&lt;"\n"</w:t>
      </w:r>
    </w:p>
    <w:p w14:paraId="00B517F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CNT count++</w:t>
      </w:r>
    </w:p>
    <w:p w14:paraId="3E662FD5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7145DFE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int GRAPH[MAX][MAX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],Colors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[MAX];</w:t>
      </w:r>
    </w:p>
    <w:p w14:paraId="20ACCC2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V,E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,M;</w:t>
      </w:r>
    </w:p>
    <w:p w14:paraId="20210FF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int count=0;</w:t>
      </w:r>
    </w:p>
    <w:p w14:paraId="2F6D829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737C63B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enum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ColourScheme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BLUE=1,GREEN,CYAN,RED,PURPLE,YELLOW,};</w:t>
      </w:r>
    </w:p>
    <w:p w14:paraId="51BC841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823A10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Line_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Generator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int n)</w:t>
      </w:r>
    </w:p>
    <w:p w14:paraId="19E6228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2CC74E5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 xml:space="preserve">int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75161DE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for(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0;i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n;i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6C85F1C5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ab/>
        <w:t>cout&lt;&lt;"-";</w:t>
      </w:r>
    </w:p>
    <w:p w14:paraId="6998FE1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2D58850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7F3709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G_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create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11337361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DDE02E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i,j</w:t>
      </w:r>
      <w:proofErr w:type="spellEnd"/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4921B69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NUMBER OF VERTICES:\n";</w:t>
      </w:r>
    </w:p>
    <w:p w14:paraId="2D6605D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&gt;&gt;V;</w:t>
      </w:r>
    </w:p>
    <w:p w14:paraId="3DFAB3D1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5D120EE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cout&lt;&lt;"ENTER NUMBER OF COLOURS:\n";</w:t>
      </w:r>
    </w:p>
    <w:p w14:paraId="52E939A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&gt;&gt;M;</w:t>
      </w:r>
    </w:p>
    <w:p w14:paraId="5855AAC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6985C92B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ADJACENCY MATRIX:\n";</w:t>
      </w:r>
    </w:p>
    <w:p w14:paraId="4C8362E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6775B0B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for(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0;i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V;i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290998A1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for(j=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0;j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V;j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70310FC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25376DC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cin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&gt;&gt;GRAPH[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][j];</w:t>
      </w:r>
    </w:p>
    <w:p w14:paraId="5A7C654E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714749A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6E0C60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for(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0;i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V;i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081B112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Colors[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]=0;</w:t>
      </w:r>
    </w:p>
    <w:p w14:paraId="116EE27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65F3818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9BD8AC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int value){</w:t>
      </w:r>
    </w:p>
    <w:p w14:paraId="078314D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SetConsoleTextAttribute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GetStdHandle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(STD_OUTPUT_HANDLE),  value);</w:t>
      </w:r>
    </w:p>
    <w:p w14:paraId="4AC28C2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2487F2D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E7CC65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void 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print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_Coloured_Graph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()</w:t>
      </w:r>
    </w:p>
    <w:p w14:paraId="63D1474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6EA8428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int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480E6B0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for(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0;i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V;i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6C2BACF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6298B63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]==1)</w:t>
      </w:r>
    </w:p>
    <w:p w14:paraId="17930DF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RED);</w:t>
      </w:r>
    </w:p>
    <w:p w14:paraId="7F8B4FC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E7FCAE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]==2)</w:t>
      </w:r>
    </w:p>
    <w:p w14:paraId="2798ACE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BLUE);</w:t>
      </w:r>
    </w:p>
    <w:p w14:paraId="272E0CB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2CAA601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]==3)</w:t>
      </w:r>
    </w:p>
    <w:p w14:paraId="1F34E7C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GREEN);</w:t>
      </w:r>
    </w:p>
    <w:p w14:paraId="4BACE1E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26383F5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lastRenderedPageBreak/>
        <w:t xml:space="preserve"> 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]==4)</w:t>
      </w:r>
    </w:p>
    <w:p w14:paraId="7ECA1F7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YELLOW);</w:t>
      </w:r>
    </w:p>
    <w:p w14:paraId="2B2569A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551F9D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]==5)</w:t>
      </w:r>
    </w:p>
    <w:p w14:paraId="44EB6BD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CYAN);</w:t>
      </w:r>
    </w:p>
    <w:p w14:paraId="1695588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7A70D2DB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]==6)</w:t>
      </w:r>
    </w:p>
    <w:p w14:paraId="555609C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PURPLE);</w:t>
      </w:r>
    </w:p>
    <w:p w14:paraId="60C1F8A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C6BEA1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cout&lt;&lt;Colors[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]&lt;&lt;"     ";</w:t>
      </w:r>
    </w:p>
    <w:p w14:paraId="230057A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5F2ED58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NEXTLINE;</w:t>
      </w:r>
    </w:p>
    <w:p w14:paraId="22C2FA5B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2D0B4C2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2574440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NextValue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int k)</w:t>
      </w:r>
    </w:p>
    <w:p w14:paraId="7861FF81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6293DE9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while(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1)</w:t>
      </w:r>
    </w:p>
    <w:p w14:paraId="5DCF21E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6E541C4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Colors[k]=(Colors[k]+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1)%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(M+1);CNT;</w:t>
      </w:r>
    </w:p>
    <w:p w14:paraId="2BCD40E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Colors[k]==0)</w:t>
      </w:r>
    </w:p>
    <w:p w14:paraId="7C3EF26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{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CNT;return</w:t>
      </w:r>
      <w:proofErr w:type="spellEnd"/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;}</w:t>
      </w:r>
    </w:p>
    <w:p w14:paraId="15E5F3C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int j;</w:t>
      </w:r>
    </w:p>
    <w:p w14:paraId="31C68A3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for(j=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0;j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V;j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28B02C4E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{</w:t>
      </w:r>
    </w:p>
    <w:p w14:paraId="09A0702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GRAPH[k][j]!=0 &amp;&amp; Colors[j]==Colors[k])</w:t>
      </w:r>
    </w:p>
    <w:p w14:paraId="6AFB240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        {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CNT;break</w:t>
      </w:r>
      <w:proofErr w:type="spellEnd"/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;}</w:t>
      </w:r>
    </w:p>
    <w:p w14:paraId="3FA2835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}</w:t>
      </w:r>
    </w:p>
    <w:p w14:paraId="5895E6F1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 if(j==V)</w:t>
      </w:r>
    </w:p>
    <w:p w14:paraId="09C97DD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CNT;return</w:t>
      </w:r>
      <w:proofErr w:type="spellEnd"/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;}</w:t>
      </w:r>
    </w:p>
    <w:p w14:paraId="11ECCC11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445D556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</w:t>
      </w:r>
    </w:p>
    <w:p w14:paraId="4BA35213" w14:textId="5E9CA4C2" w:rsid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3A6980C4" w14:textId="77777777" w:rsidR="0027202C" w:rsidRPr="0078186D" w:rsidRDefault="0027202C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390791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m_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coloring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int k)</w:t>
      </w:r>
    </w:p>
    <w:p w14:paraId="68817D08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4AA67F69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while(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1)</w:t>
      </w:r>
    </w:p>
    <w:p w14:paraId="7072C15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7D715EBB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CNT;NextValue</w:t>
      </w:r>
      <w:proofErr w:type="spellEnd"/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(k);CNT;</w:t>
      </w:r>
    </w:p>
    <w:p w14:paraId="014C2AA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Colors[k]==0)</w:t>
      </w:r>
    </w:p>
    <w:p w14:paraId="620C8F0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CNT;return</w:t>
      </w:r>
      <w:proofErr w:type="spellEnd"/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;}</w:t>
      </w:r>
    </w:p>
    <w:p w14:paraId="16D8A56A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</w:p>
    <w:p w14:paraId="104EA196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if(k==V-1)</w:t>
      </w:r>
    </w:p>
    <w:p w14:paraId="3399B54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  <w:proofErr w:type="spellStart"/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CNT;print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_Coloured_Graph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();}</w:t>
      </w:r>
    </w:p>
    <w:p w14:paraId="2ACD6BEC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else</w:t>
      </w:r>
    </w:p>
    <w:p w14:paraId="25B1F68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{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m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_coloring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(k+1);CNT;}</w:t>
      </w:r>
    </w:p>
    <w:p w14:paraId="374A8E6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4246C41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2FDD6DB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CC5CFC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main(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2BC0F324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243C6A7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G_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create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3CCE496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cout&lt;&lt;"\n\n****** |COLOURED GRAPH| ******\n";</w:t>
      </w:r>
    </w:p>
    <w:p w14:paraId="50E1CD6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cout&lt;&lt;"-------------------------------\n";</w:t>
      </w:r>
    </w:p>
    <w:p w14:paraId="0191C6FB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Red|Blue|Green|Yellow|Cyan|Purple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\n";</w:t>
      </w:r>
    </w:p>
    <w:p w14:paraId="508B478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 1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|  2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|  3  |   4  |  5 |  6   \n\n";</w:t>
      </w:r>
    </w:p>
    <w:p w14:paraId="0A42DBD0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</w:t>
      </w:r>
    </w:p>
    <w:p w14:paraId="41F75F21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=0;i&lt;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V;i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4A09410A" w14:textId="6B6A7D34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{cout&lt;&lt;"["&lt;&lt;i</w:t>
      </w:r>
      <w:r w:rsidR="00A802D7">
        <w:rPr>
          <w:rFonts w:ascii="Lucida Console" w:hAnsi="Lucida Console" w:cs="Microsoft Sans Serif"/>
          <w:sz w:val="20"/>
          <w:szCs w:val="20"/>
          <w:lang w:val="en-US"/>
        </w:rPr>
        <w:t>+1</w:t>
      </w:r>
      <w:r w:rsidRPr="0078186D">
        <w:rPr>
          <w:rFonts w:ascii="Lucida Console" w:hAnsi="Lucida Console" w:cs="Microsoft Sans Serif"/>
          <w:sz w:val="20"/>
          <w:szCs w:val="20"/>
          <w:lang w:val="en-US"/>
        </w:rPr>
        <w:t>&lt;&lt;"]"&lt;&lt;"   ";}</w:t>
      </w:r>
    </w:p>
    <w:p w14:paraId="6011047B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cout&lt;&lt;endl;</w:t>
      </w:r>
    </w:p>
    <w:p w14:paraId="07E5D973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Line_Generator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((V*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6)+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3);</w:t>
      </w:r>
    </w:p>
    <w:p w14:paraId="17D3C06F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cout&lt;&lt;endl;</w:t>
      </w:r>
    </w:p>
    <w:p w14:paraId="318A29E2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C75887D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m_</w:t>
      </w:r>
      <w:proofErr w:type="gramStart"/>
      <w:r w:rsidRPr="0078186D">
        <w:rPr>
          <w:rFonts w:ascii="Lucida Console" w:hAnsi="Lucida Console" w:cs="Microsoft Sans Serif"/>
          <w:sz w:val="20"/>
          <w:szCs w:val="20"/>
          <w:lang w:val="en-US"/>
        </w:rPr>
        <w:t>coloring</w:t>
      </w:r>
      <w:proofErr w:type="spell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78186D">
        <w:rPr>
          <w:rFonts w:ascii="Lucida Console" w:hAnsi="Lucida Console" w:cs="Microsoft Sans Serif"/>
          <w:sz w:val="20"/>
          <w:szCs w:val="20"/>
          <w:lang w:val="en-US"/>
        </w:rPr>
        <w:t>0);</w:t>
      </w:r>
    </w:p>
    <w:p w14:paraId="6401DE87" w14:textId="77777777" w:rsidR="0078186D" w:rsidRP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lastRenderedPageBreak/>
        <w:t xml:space="preserve">    cout&lt;&lt;"STEP COUNT: "&lt;&lt;count&lt;&lt;endl;</w:t>
      </w:r>
    </w:p>
    <w:p w14:paraId="4CE6CD8A" w14:textId="7C7DB451" w:rsidR="0078186D" w:rsidRDefault="0078186D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78186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7D7B94D0" w14:textId="77777777" w:rsidR="0027202C" w:rsidRPr="0078186D" w:rsidRDefault="0027202C" w:rsidP="0078186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7D6E11CB" w14:textId="0908E67A" w:rsidR="0078186D" w:rsidRDefault="0078186D" w:rsidP="00C33A9D">
      <w:pPr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357E93FD" w14:textId="60510F50" w:rsidR="0027202C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  <w:r w:rsidRPr="00B92C1D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5E988EE9" wp14:editId="14FA45B6">
            <wp:extent cx="3914775" cy="46329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117" cy="46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52BF" w14:textId="5E561D09" w:rsidR="00B92C1D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28A4DAD5" w14:textId="576BDAD2" w:rsidR="00B92C1D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5FB68207" w14:textId="77A73B47" w:rsidR="00B92C1D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659A12D8" w14:textId="62D1D2A4" w:rsidR="00B92C1D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268AC62E" w14:textId="34E19C11" w:rsidR="00B92C1D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4E2D0B58" w14:textId="311920A3" w:rsidR="00B92C1D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2C05D5BF" w14:textId="76E5D3A1" w:rsidR="00B92C1D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69F4C01F" w14:textId="6D7B502F" w:rsidR="00B92C1D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2EBFFCA2" w14:textId="164B9983" w:rsidR="00B92C1D" w:rsidRDefault="00B92C1D" w:rsidP="00C33A9D">
      <w:pPr>
        <w:rPr>
          <w:rFonts w:ascii="Verdana" w:hAnsi="Verdana" w:cs="Microsoft Sans Serif"/>
          <w:sz w:val="28"/>
          <w:szCs w:val="28"/>
          <w:lang w:val="en-US"/>
        </w:rPr>
      </w:pPr>
    </w:p>
    <w:p w14:paraId="0807DE32" w14:textId="3166EE25" w:rsidR="00B92C1D" w:rsidRDefault="00B92C1D" w:rsidP="00B92C1D">
      <w:pPr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lastRenderedPageBreak/>
        <w:t>1)</w:t>
      </w:r>
    </w:p>
    <w:p w14:paraId="31D37881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#include&lt;iostream&gt;</w:t>
      </w:r>
    </w:p>
    <w:p w14:paraId="18C2C056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#include&lt;windows.h&gt;</w:t>
      </w:r>
    </w:p>
    <w:p w14:paraId="0259640F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RED 4</w:t>
      </w:r>
    </w:p>
    <w:p w14:paraId="3A604B7F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WHITE 7</w:t>
      </w:r>
    </w:p>
    <w:p w14:paraId="1B3D1BE3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CNT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++</w:t>
      </w:r>
    </w:p>
    <w:p w14:paraId="1263884B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using namespace std;</w:t>
      </w:r>
    </w:p>
    <w:p w14:paraId="0F705AE6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m,n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,cntt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=0;</w:t>
      </w:r>
    </w:p>
    <w:p w14:paraId="645BDF20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38BC9F5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int value){</w:t>
      </w:r>
    </w:p>
    <w:p w14:paraId="14CF9519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SetConsoleTextAttribute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GetStdHandle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(STD_OUTPUT_HANDLE),  value);</w:t>
      </w:r>
    </w:p>
    <w:p w14:paraId="7A97926E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23D98890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6B58C6DD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HighlightPattern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i,string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text,string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pattern)</w:t>
      </w:r>
    </w:p>
    <w:p w14:paraId="47D20239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5EAC1AF3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cout&lt;&lt;"\n\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nPATTERN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MATCHED!"&lt;&lt;endl;</w:t>
      </w:r>
    </w:p>
    <w:p w14:paraId="0B92B8BE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//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substr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) used to slice the string for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colouring</w:t>
      </w:r>
      <w:proofErr w:type="spellEnd"/>
    </w:p>
    <w:p w14:paraId="16C60A0C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text.substr</w:t>
      </w:r>
      <w:proofErr w:type="spellEnd"/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(0,i);</w:t>
      </w:r>
    </w:p>
    <w:p w14:paraId="467C2A9A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RED);</w:t>
      </w:r>
    </w:p>
    <w:p w14:paraId="247B3149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text.substr</w:t>
      </w:r>
      <w:proofErr w:type="spellEnd"/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i,m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251E811B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WHITE);</w:t>
      </w:r>
    </w:p>
    <w:p w14:paraId="1E4BBC82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text.substr</w:t>
      </w:r>
      <w:proofErr w:type="spellEnd"/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i+m,n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5A8B7694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351042D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cout&lt;&lt;endl&lt;&lt;"FROM: "&lt;&lt;i+1&lt;&lt;" TO "&lt;&lt;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i+m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461A0837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6FBA05F6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E83A25B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BruteForce_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patternMatching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string text, string pattern)</w:t>
      </w:r>
    </w:p>
    <w:p w14:paraId="2AF85DCB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1532FB55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int j;</w:t>
      </w:r>
    </w:p>
    <w:p w14:paraId="5FE0A366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for(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=0;i&lt;=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n-m;i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++)</w:t>
      </w:r>
    </w:p>
    <w:p w14:paraId="47E970BF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6197306B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   CNT;</w:t>
      </w:r>
    </w:p>
    <w:p w14:paraId="00295B55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   j=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0;   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CNT;</w:t>
      </w:r>
    </w:p>
    <w:p w14:paraId="4DA172EB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while(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j&lt;m &amp;&amp; text[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i+j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]==pattern[j])</w:t>
      </w:r>
    </w:p>
    <w:p w14:paraId="45C26D33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4EE41EDC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         CNT; 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j++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;  CNT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2080B5E4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04CEA8C0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   if(j==m)</w:t>
      </w:r>
    </w:p>
    <w:p w14:paraId="072C74B7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   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{  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CNT;return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;}</w:t>
      </w:r>
    </w:p>
    <w:p w14:paraId="4F865557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6F84C1AB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</w:p>
    <w:p w14:paraId="5306BFDF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cout&lt;&lt;"NO SUBSTRING PRERSENT!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";   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CNT;</w:t>
      </w:r>
    </w:p>
    <w:p w14:paraId="44FBA681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  cout&lt;&lt;"\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nSTEP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COUNT: "&lt;&lt;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; </w:t>
      </w:r>
    </w:p>
    <w:p w14:paraId="052F6A33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exit(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0);   </w:t>
      </w:r>
    </w:p>
    <w:p w14:paraId="0709D702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F8A2F36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1341E909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6295BD82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main(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259409C2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3B470FAC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text,pattern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;int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30311C2B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</w:t>
      </w:r>
    </w:p>
    <w:p w14:paraId="67125990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A STRING: ";</w:t>
      </w:r>
    </w:p>
    <w:p w14:paraId="4602CF24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getline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cin,text</w:t>
      </w:r>
      <w:proofErr w:type="spellEnd"/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74D16C25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n=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text.length</w:t>
      </w:r>
      <w:proofErr w:type="spellEnd"/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();</w:t>
      </w:r>
    </w:p>
    <w:p w14:paraId="212EC001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988A3E2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PATTERN STRING: ";</w:t>
      </w:r>
    </w:p>
    <w:p w14:paraId="2A03CD73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getline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cin,pattern</w:t>
      </w:r>
      <w:proofErr w:type="spellEnd"/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6EED7F07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m=</w:t>
      </w:r>
      <w:proofErr w:type="spellStart"/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pattern.length</w:t>
      </w:r>
      <w:proofErr w:type="spellEnd"/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();</w:t>
      </w:r>
    </w:p>
    <w:p w14:paraId="282F2FF9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55023D2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HighlightPattern(</w:t>
      </w:r>
      <w:proofErr w:type="gram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BruteForce_patternMatching(text,pattern),text,pattern);</w:t>
      </w:r>
    </w:p>
    <w:p w14:paraId="5E7B0A40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lastRenderedPageBreak/>
        <w:t xml:space="preserve">    cout&lt;&lt;"\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nSTEP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 xml:space="preserve"> COUNT: "&lt;&lt;</w:t>
      </w:r>
      <w:proofErr w:type="spellStart"/>
      <w:r w:rsidRPr="00B92C1D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B92C1D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4CAD955" w14:textId="3BFF6AD5" w:rsid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B92C1D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50B24EC9" w14:textId="77777777" w:rsidR="00B92C1D" w:rsidRPr="00B92C1D" w:rsidRDefault="00B92C1D" w:rsidP="00B92C1D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0E3E222" w14:textId="0A99CE1B" w:rsidR="00B92C1D" w:rsidRDefault="00B92C1D" w:rsidP="00B92C1D">
      <w:pPr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4984A70B" w14:textId="682584A3" w:rsidR="00B92C1D" w:rsidRDefault="00D443A8" w:rsidP="00B92C1D">
      <w:pPr>
        <w:rPr>
          <w:rFonts w:ascii="Verdana" w:hAnsi="Verdana" w:cs="Microsoft Sans Serif"/>
          <w:sz w:val="28"/>
          <w:szCs w:val="28"/>
          <w:lang w:val="en-US"/>
        </w:rPr>
      </w:pPr>
      <w:r w:rsidRPr="00D443A8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76EB37C8" wp14:editId="38C7E83F">
            <wp:extent cx="4503810" cy="1318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538F" w14:textId="666B1C73" w:rsidR="00D443A8" w:rsidRDefault="00D443A8" w:rsidP="00B92C1D">
      <w:pPr>
        <w:rPr>
          <w:rFonts w:ascii="Verdana" w:hAnsi="Verdana" w:cs="Microsoft Sans Serif"/>
          <w:sz w:val="28"/>
          <w:szCs w:val="28"/>
          <w:lang w:val="en-US"/>
        </w:rPr>
      </w:pPr>
      <w:r w:rsidRPr="00D443A8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362F4B0F" wp14:editId="4F5F4BC6">
            <wp:extent cx="4785775" cy="13031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917" w14:textId="15EAD628" w:rsidR="00D834E0" w:rsidRDefault="00D834E0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6D266D3B" w14:textId="581EB429" w:rsidR="00D443A8" w:rsidRDefault="00D443A8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2CF27624" w14:textId="6CAB1679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7A8A0029" w14:textId="1B352DCB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622A72D3" w14:textId="1183FDB2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0FA83E81" w14:textId="44728E1D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79C2D1A9" w14:textId="41F24C83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076E0AD8" w14:textId="23A2BE5D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356DAA9C" w14:textId="4B36FEAF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17D55B84" w14:textId="6F24858E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67249809" w14:textId="01E9906D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78566270" w14:textId="250B4F6A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3DF24F21" w14:textId="13D2729E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0B83D1C5" w14:textId="77777777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0B8444B2" w14:textId="77777777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5F366E15" w14:textId="5B133926" w:rsidR="00B92C1D" w:rsidRDefault="00B92C1D" w:rsidP="00B92C1D">
      <w:pPr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lastRenderedPageBreak/>
        <w:t>2</w:t>
      </w:r>
      <w:r>
        <w:rPr>
          <w:rFonts w:ascii="Verdana" w:hAnsi="Verdana" w:cs="Microsoft Sans Serif"/>
          <w:sz w:val="28"/>
          <w:szCs w:val="28"/>
          <w:lang w:val="en-US"/>
        </w:rPr>
        <w:t>)</w:t>
      </w:r>
    </w:p>
    <w:p w14:paraId="3AC1EC88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#include&lt;iostream&gt;</w:t>
      </w:r>
    </w:p>
    <w:p w14:paraId="3C9BE723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#include&lt;windows.h&gt;</w:t>
      </w:r>
    </w:p>
    <w:p w14:paraId="43FEF95D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#include&lt;algorithm&gt;</w:t>
      </w:r>
    </w:p>
    <w:p w14:paraId="27B141D9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#include&lt;string&gt;</w:t>
      </w:r>
    </w:p>
    <w:p w14:paraId="5637EC3C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CNT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++</w:t>
      </w:r>
    </w:p>
    <w:p w14:paraId="3A6EA1CC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RED 4</w:t>
      </w:r>
    </w:p>
    <w:p w14:paraId="4141ED72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WHITE 7</w:t>
      </w:r>
    </w:p>
    <w:p w14:paraId="193EFC31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using namespace std;</w:t>
      </w:r>
    </w:p>
    <w:p w14:paraId="205DAC1C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m,n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,cntt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=0;</w:t>
      </w:r>
    </w:p>
    <w:p w14:paraId="44A06C83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96FBC39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int value){</w:t>
      </w:r>
    </w:p>
    <w:p w14:paraId="2E94C05B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SetConsoleTextAttribute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GetStdHandle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(STD_OUTPUT_HANDLE),  value);</w:t>
      </w:r>
    </w:p>
    <w:p w14:paraId="1BA4413F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0767CDBB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44C291F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HighlightPattern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i,string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text,string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pattern)</w:t>
      </w:r>
    </w:p>
    <w:p w14:paraId="68D247DA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661B5BDF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cout&lt;&lt;"\n\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nPATTERN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MATCHED!"&lt;&lt;endl;</w:t>
      </w:r>
    </w:p>
    <w:p w14:paraId="42A06682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//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substr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) used to slice the string for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colouring</w:t>
      </w:r>
      <w:proofErr w:type="spellEnd"/>
    </w:p>
    <w:p w14:paraId="1E8963AB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text.substr</w:t>
      </w:r>
      <w:proofErr w:type="spellEnd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(0,i);</w:t>
      </w:r>
    </w:p>
    <w:p w14:paraId="17C153D1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RED);</w:t>
      </w:r>
    </w:p>
    <w:p w14:paraId="6EB93158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text.substr</w:t>
      </w:r>
      <w:proofErr w:type="spellEnd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i,m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51A6F48E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WHITE);</w:t>
      </w:r>
    </w:p>
    <w:p w14:paraId="0D00C188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text.substr</w:t>
      </w:r>
      <w:proofErr w:type="spellEnd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i+m,n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710D3EFE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24368625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cout&lt;&lt;endl&lt;&lt;"FROM: "&lt;&lt;i+1&lt;&lt;" TO "&lt;&lt;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i+m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7ECADBAA" w14:textId="77777777" w:rsidR="00D443A8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0EA599AD" w14:textId="1432E012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last(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string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pattern,char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c)</w:t>
      </w:r>
    </w:p>
    <w:p w14:paraId="02052811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1ADEB9B8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int L=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pattern.find_last_of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(c);</w:t>
      </w:r>
    </w:p>
    <w:p w14:paraId="6D877B65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if(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L!=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string::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npos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0195C157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return L;</w:t>
      </w:r>
    </w:p>
    <w:p w14:paraId="6926CC98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else</w:t>
      </w:r>
    </w:p>
    <w:p w14:paraId="1083C095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return -1;</w:t>
      </w:r>
    </w:p>
    <w:p w14:paraId="297FDF82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29AE4DBA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EE8A7B2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BMmatch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string text, string pattern)</w:t>
      </w:r>
    </w:p>
    <w:p w14:paraId="5E762A4F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641FFF3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int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=m-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1;CNT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D04F2A7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int j=m-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1;CNT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21DDE7BB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90FBC76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do{</w:t>
      </w:r>
      <w:proofErr w:type="gramEnd"/>
    </w:p>
    <w:p w14:paraId="4BBDD84D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CNT;</w:t>
      </w:r>
    </w:p>
    <w:p w14:paraId="4D1FEF38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if(pattern[j]==text[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])</w:t>
      </w:r>
    </w:p>
    <w:p w14:paraId="5D290ABD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0A8DD4DF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CNT;</w:t>
      </w:r>
    </w:p>
    <w:p w14:paraId="7E2C2B2D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if(j==0)</w:t>
      </w:r>
    </w:p>
    <w:p w14:paraId="7F815814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{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CNT;return</w:t>
      </w:r>
      <w:proofErr w:type="spellEnd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;}</w:t>
      </w:r>
    </w:p>
    <w:p w14:paraId="201CE57D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else</w:t>
      </w:r>
    </w:p>
    <w:p w14:paraId="0F9CA762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{</w:t>
      </w:r>
    </w:p>
    <w:p w14:paraId="07CE0C35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   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--;CNT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06B70A2D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    j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--;CNT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370E0750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}</w:t>
      </w:r>
    </w:p>
    <w:p w14:paraId="303B4CEC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6E02D0CC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else</w:t>
      </w:r>
    </w:p>
    <w:p w14:paraId="7D1124DB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15BFE46A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i+m-min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(j,1+last(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pattern,text</w:t>
      </w:r>
      <w:proofErr w:type="spellEnd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[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]));CNT;</w:t>
      </w:r>
    </w:p>
    <w:p w14:paraId="7DAA7DE9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    j=m-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1;CNT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10AD57D2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650ED6A6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}while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&lt;=n-1);</w:t>
      </w:r>
    </w:p>
    <w:p w14:paraId="054D8376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9B90197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lastRenderedPageBreak/>
        <w:t xml:space="preserve">    cout&lt;&lt;"NO SUBSTRING PRERSENT!"; </w:t>
      </w:r>
    </w:p>
    <w:p w14:paraId="197EA86B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cout&lt;&lt;"\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nSTEP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COUNT: "&lt;&lt;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2B0FCAF1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exit(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0);  </w:t>
      </w:r>
    </w:p>
    <w:p w14:paraId="17E950A0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6CC6D221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22782B2F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main(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771D72D4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3FCB172B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text,pattern</w:t>
      </w:r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;int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6D4492AD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</w:t>
      </w:r>
    </w:p>
    <w:p w14:paraId="7ABBF0AE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A STRING: ";</w:t>
      </w:r>
    </w:p>
    <w:p w14:paraId="170D2A8A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getline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cin,text</w:t>
      </w:r>
      <w:proofErr w:type="spellEnd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6F25B630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n=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text.length</w:t>
      </w:r>
      <w:proofErr w:type="spellEnd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();</w:t>
      </w:r>
    </w:p>
    <w:p w14:paraId="14CB4946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5C6C364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PATTERN STRING: ";</w:t>
      </w:r>
    </w:p>
    <w:p w14:paraId="4542BFAD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getline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cin,pattern</w:t>
      </w:r>
      <w:proofErr w:type="spellEnd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2CC01C5A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m=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pattern.length</w:t>
      </w:r>
      <w:proofErr w:type="spellEnd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();</w:t>
      </w:r>
    </w:p>
    <w:p w14:paraId="610C6DA1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4D69786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HighlightPattern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BMmatch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text,pattern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),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text,pattern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277FC7F2" w14:textId="77777777" w:rsidR="00D834E0" w:rsidRPr="00D834E0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    cout&lt;&lt;"\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nSTEP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 xml:space="preserve"> COUNT: "&lt;&lt;</w:t>
      </w:r>
      <w:proofErr w:type="spellStart"/>
      <w:r w:rsidRPr="00D834E0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D834E0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4629FC36" w14:textId="29AAAC88" w:rsidR="00B92C1D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D834E0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13A9B41A" w14:textId="77777777" w:rsidR="00D834E0" w:rsidRPr="00B92C1D" w:rsidRDefault="00D834E0" w:rsidP="00D834E0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53BD82A0" w14:textId="6C4C04A1" w:rsidR="00B92C1D" w:rsidRDefault="00B92C1D" w:rsidP="00B92C1D">
      <w:pPr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3B5A7585" w14:textId="1FF44A0F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  <w:r w:rsidRPr="00AC5FEA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4313B0C8" wp14:editId="6B61BF49">
            <wp:extent cx="5731510" cy="1258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E2B5" w14:textId="78E76C01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  <w:r w:rsidRPr="00AC5FEA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752155B8" wp14:editId="1AE25BC6">
            <wp:extent cx="4732430" cy="1364098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6197" w14:textId="3ED7C82E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77275CE2" w14:textId="3C233194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2D31CEC3" w14:textId="6AD5DA11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291BA61A" w14:textId="24C00AE3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766E7F54" w14:textId="0817A3B1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0DEF7F9E" w14:textId="37FF7A5C" w:rsidR="00AC5FEA" w:rsidRDefault="00AC5FEA" w:rsidP="00B92C1D">
      <w:pPr>
        <w:rPr>
          <w:rFonts w:ascii="Verdana" w:hAnsi="Verdana" w:cs="Microsoft Sans Serif"/>
          <w:sz w:val="28"/>
          <w:szCs w:val="28"/>
          <w:lang w:val="en-US"/>
        </w:rPr>
      </w:pPr>
    </w:p>
    <w:p w14:paraId="3F79011D" w14:textId="77777777" w:rsidR="00AC5FEA" w:rsidRDefault="00AC5FEA" w:rsidP="00AC5FEA">
      <w:pPr>
        <w:rPr>
          <w:rFonts w:ascii="Verdana" w:hAnsi="Verdana" w:cs="Microsoft Sans Serif"/>
          <w:sz w:val="28"/>
          <w:szCs w:val="28"/>
          <w:lang w:val="en-US"/>
        </w:rPr>
      </w:pPr>
    </w:p>
    <w:p w14:paraId="50BC4743" w14:textId="17CE92CF" w:rsidR="00AC5FEA" w:rsidRDefault="00463549" w:rsidP="00AC5FEA">
      <w:pPr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lastRenderedPageBreak/>
        <w:t>1</w:t>
      </w:r>
      <w:r w:rsidR="00AC5FEA">
        <w:rPr>
          <w:rFonts w:ascii="Verdana" w:hAnsi="Verdana" w:cs="Microsoft Sans Serif"/>
          <w:sz w:val="28"/>
          <w:szCs w:val="28"/>
          <w:lang w:val="en-US"/>
        </w:rPr>
        <w:t>)</w:t>
      </w:r>
    </w:p>
    <w:p w14:paraId="2C5AEEB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#include&lt;iostream&gt;</w:t>
      </w:r>
    </w:p>
    <w:p w14:paraId="3784B8E0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#include&lt;windows.h&gt;</w:t>
      </w:r>
    </w:p>
    <w:p w14:paraId="79B52D68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#include&lt;algorithm&gt;</w:t>
      </w:r>
    </w:p>
    <w:p w14:paraId="369BEC4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#include&lt;string&gt;</w:t>
      </w:r>
    </w:p>
    <w:p w14:paraId="16C48FF4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CNT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++</w:t>
      </w:r>
    </w:p>
    <w:p w14:paraId="0DD3388B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RED 4</w:t>
      </w:r>
    </w:p>
    <w:p w14:paraId="7B2CE91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#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define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WHITE 7</w:t>
      </w:r>
    </w:p>
    <w:p w14:paraId="04F7D55B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using namespace std;</w:t>
      </w:r>
    </w:p>
    <w:p w14:paraId="32C0B30A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m,n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,f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[200],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=0;</w:t>
      </w:r>
    </w:p>
    <w:p w14:paraId="25A15C34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A5AFB00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F5C0D1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int value){</w:t>
      </w:r>
    </w:p>
    <w:p w14:paraId="196FCA6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SetConsoleTextAttribute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GetStdHandle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(STD_OUTPUT_HANDLE),  value);</w:t>
      </w:r>
    </w:p>
    <w:p w14:paraId="70B4CC7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63143B5B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A35FB56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HighlightPattern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i,string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text,string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pattern)</w:t>
      </w:r>
    </w:p>
    <w:p w14:paraId="23F7CD96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496C7EF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cout&lt;&lt;"\n\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nPATTERN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MATCHED!"&lt;&lt;endl;</w:t>
      </w:r>
    </w:p>
    <w:p w14:paraId="578110D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//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substr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) used to slice the string for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colouring</w:t>
      </w:r>
      <w:proofErr w:type="spellEnd"/>
    </w:p>
    <w:p w14:paraId="0D70BDA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text.substr</w:t>
      </w:r>
      <w:proofErr w:type="spellEnd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(0,i);</w:t>
      </w:r>
    </w:p>
    <w:p w14:paraId="3927D76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RED);</w:t>
      </w:r>
    </w:p>
    <w:p w14:paraId="487F654E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text.substr</w:t>
      </w:r>
      <w:proofErr w:type="spellEnd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i,m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5A5E47D6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SetColor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WHITE);</w:t>
      </w:r>
    </w:p>
    <w:p w14:paraId="6DF6C92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text.substr</w:t>
      </w:r>
      <w:proofErr w:type="spellEnd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i+m,n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2F9023BB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47B77DE5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cout&lt;&lt;endl&lt;&lt;"FROM: "&lt;&lt;i+1&lt;&lt;" TO "&lt;&lt;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i+m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6565A68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07B2C8A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70C7DA25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void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KMPFailureFunction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string pattern)</w:t>
      </w:r>
    </w:p>
    <w:p w14:paraId="3E08C1D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71012D71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int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1,j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=0;</w:t>
      </w:r>
    </w:p>
    <w:p w14:paraId="55394E2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f[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0]=0;CNT;</w:t>
      </w:r>
    </w:p>
    <w:p w14:paraId="1278CD3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while(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&lt;m)</w:t>
      </w:r>
    </w:p>
    <w:p w14:paraId="3F65B20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{</w:t>
      </w:r>
    </w:p>
    <w:p w14:paraId="3B6B00A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CNT;</w:t>
      </w:r>
    </w:p>
    <w:p w14:paraId="1305895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if(pattern[j]==pattern[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])</w:t>
      </w:r>
    </w:p>
    <w:p w14:paraId="5671E98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6B18B89B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CNT;</w:t>
      </w:r>
    </w:p>
    <w:p w14:paraId="2E6F06F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f[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]=j+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1;CNT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746B5140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+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+;CNT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418F970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j++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;CNT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5D261AD2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19DFE20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else if(j&gt;0)</w:t>
      </w:r>
    </w:p>
    <w:p w14:paraId="3CEEE40F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33AFF22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j=f[j-1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];CNT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7FE9D925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493C60DE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else</w:t>
      </w:r>
    </w:p>
    <w:p w14:paraId="2C5D0B60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088A3CD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f[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]=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0;CNT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3A4CCB3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+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+;CNT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2F1CBEEB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7CD51136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15024EA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148F8D2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62278F2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22AC820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KMPmatch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string text, string pattern)</w:t>
      </w:r>
    </w:p>
    <w:p w14:paraId="4F05D1E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2D51CEE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KMPFailureFunction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(pattern);</w:t>
      </w:r>
    </w:p>
    <w:p w14:paraId="367B3ACD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int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=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0,j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=0;CNT;</w:t>
      </w:r>
    </w:p>
    <w:p w14:paraId="308B9DDE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while(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&lt;n)</w:t>
      </w:r>
    </w:p>
    <w:p w14:paraId="77342DDA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lastRenderedPageBreak/>
        <w:t xml:space="preserve">    {</w:t>
      </w:r>
    </w:p>
    <w:p w14:paraId="27D00D1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CNT;</w:t>
      </w:r>
    </w:p>
    <w:p w14:paraId="7392FFC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if(pattern[j]==text[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])</w:t>
      </w:r>
    </w:p>
    <w:p w14:paraId="696C2A25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7599C32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if(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j == m-1)</w:t>
      </w:r>
    </w:p>
    <w:p w14:paraId="26E096B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{</w:t>
      </w:r>
    </w:p>
    <w:p w14:paraId="1102EBE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   CNT; return i-m+1;</w:t>
      </w:r>
    </w:p>
    <w:p w14:paraId="38200B2D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}</w:t>
      </w:r>
    </w:p>
    <w:p w14:paraId="4059A18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+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+;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j++</w:t>
      </w:r>
      <w:proofErr w:type="spellEnd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;CNT;CNT;</w:t>
      </w:r>
    </w:p>
    <w:p w14:paraId="49968C4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2F8FC67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else if(j&gt;0)</w:t>
      </w:r>
    </w:p>
    <w:p w14:paraId="39BDEB85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460125CF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j=f[j-1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];CNT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35143D88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6489613F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else</w:t>
      </w:r>
    </w:p>
    <w:p w14:paraId="05649BB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{</w:t>
      </w:r>
    </w:p>
    <w:p w14:paraId="7FB739B5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   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+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+;CNT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332DE0B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  }</w:t>
      </w:r>
    </w:p>
    <w:p w14:paraId="0212D860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}</w:t>
      </w:r>
    </w:p>
    <w:p w14:paraId="2803931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cout&lt;&lt;"NO SUBSTRING PRERSENT!"; CNT;</w:t>
      </w:r>
    </w:p>
    <w:p w14:paraId="2C2DFC39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cout&lt;&lt;"\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nSTEP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COUNT: "&lt;&lt;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7B31E9A6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exit(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0);  </w:t>
      </w:r>
    </w:p>
    <w:p w14:paraId="44DD886E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01C7B902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66113B6B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3E2172D5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int </w:t>
      </w:r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main(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)</w:t>
      </w:r>
    </w:p>
    <w:p w14:paraId="243F22A2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{</w:t>
      </w:r>
    </w:p>
    <w:p w14:paraId="25205EBF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text,pattern</w:t>
      </w:r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;int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i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65DF7A36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</w:t>
      </w:r>
    </w:p>
    <w:p w14:paraId="496045A1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A STRING: ";</w:t>
      </w:r>
    </w:p>
    <w:p w14:paraId="0D5C0D6E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getline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cin,text</w:t>
      </w:r>
      <w:proofErr w:type="spellEnd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1F7BE392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n=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text.length</w:t>
      </w:r>
      <w:proofErr w:type="spellEnd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();</w:t>
      </w:r>
    </w:p>
    <w:p w14:paraId="6ED60AC3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2467D9E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cout&lt;&lt;"ENTER PATTERN STRING: ";</w:t>
      </w:r>
    </w:p>
    <w:p w14:paraId="3F1FE89C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getline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cin,pattern</w:t>
      </w:r>
      <w:proofErr w:type="spellEnd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462B732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m=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pattern.length</w:t>
      </w:r>
      <w:proofErr w:type="spellEnd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();</w:t>
      </w:r>
    </w:p>
    <w:p w14:paraId="0BED67C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2DB2F125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</w:t>
      </w:r>
      <w:proofErr w:type="spellStart"/>
      <w:proofErr w:type="gram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HighlightPattern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proofErr w:type="gram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KMPmatch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(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text,pattern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),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text,pattern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);</w:t>
      </w:r>
    </w:p>
    <w:p w14:paraId="44D9E697" w14:textId="77777777" w:rsidR="00463549" w:rsidRPr="00463549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     cout&lt;&lt;"\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nSTEP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 xml:space="preserve"> COUNT: "&lt;&lt;</w:t>
      </w:r>
      <w:proofErr w:type="spellStart"/>
      <w:r w:rsidRPr="00463549">
        <w:rPr>
          <w:rFonts w:ascii="Lucida Console" w:hAnsi="Lucida Console" w:cs="Microsoft Sans Serif"/>
          <w:sz w:val="20"/>
          <w:szCs w:val="20"/>
          <w:lang w:val="en-US"/>
        </w:rPr>
        <w:t>cntt</w:t>
      </w:r>
      <w:proofErr w:type="spellEnd"/>
      <w:r w:rsidRPr="00463549">
        <w:rPr>
          <w:rFonts w:ascii="Lucida Console" w:hAnsi="Lucida Console" w:cs="Microsoft Sans Serif"/>
          <w:sz w:val="20"/>
          <w:szCs w:val="20"/>
          <w:lang w:val="en-US"/>
        </w:rPr>
        <w:t>;</w:t>
      </w:r>
    </w:p>
    <w:p w14:paraId="18AFE302" w14:textId="45A26876" w:rsidR="00AC5FEA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  <w:r w:rsidRPr="00463549">
        <w:rPr>
          <w:rFonts w:ascii="Lucida Console" w:hAnsi="Lucida Console" w:cs="Microsoft Sans Serif"/>
          <w:sz w:val="20"/>
          <w:szCs w:val="20"/>
          <w:lang w:val="en-US"/>
        </w:rPr>
        <w:t>}</w:t>
      </w:r>
    </w:p>
    <w:p w14:paraId="028E5774" w14:textId="77777777" w:rsidR="00463549" w:rsidRPr="00AC5FEA" w:rsidRDefault="00463549" w:rsidP="00463549">
      <w:pPr>
        <w:spacing w:after="0"/>
        <w:rPr>
          <w:rFonts w:ascii="Lucida Console" w:hAnsi="Lucida Console" w:cs="Microsoft Sans Serif"/>
          <w:sz w:val="20"/>
          <w:szCs w:val="20"/>
          <w:lang w:val="en-US"/>
        </w:rPr>
      </w:pPr>
    </w:p>
    <w:p w14:paraId="6206C714" w14:textId="77777777" w:rsidR="00AC5FEA" w:rsidRDefault="00AC5FEA" w:rsidP="00AC5FEA">
      <w:pPr>
        <w:rPr>
          <w:rFonts w:ascii="Verdana" w:hAnsi="Verdana" w:cs="Microsoft Sans Serif"/>
          <w:sz w:val="28"/>
          <w:szCs w:val="28"/>
          <w:lang w:val="en-US"/>
        </w:rPr>
      </w:pPr>
      <w:r>
        <w:rPr>
          <w:rFonts w:ascii="Verdana" w:hAnsi="Verdana" w:cs="Microsoft Sans Serif"/>
          <w:sz w:val="28"/>
          <w:szCs w:val="28"/>
          <w:lang w:val="en-US"/>
        </w:rPr>
        <w:t>OUTPUT</w:t>
      </w:r>
    </w:p>
    <w:p w14:paraId="65B4847D" w14:textId="2BB608D2" w:rsidR="00D443A8" w:rsidRPr="00463549" w:rsidRDefault="00463549" w:rsidP="00B92C1D">
      <w:pPr>
        <w:rPr>
          <w:rFonts w:ascii="Verdana" w:hAnsi="Verdana" w:cs="Microsoft Sans Serif"/>
          <w:sz w:val="28"/>
          <w:szCs w:val="28"/>
        </w:rPr>
      </w:pPr>
      <w:r w:rsidRPr="00463549">
        <w:rPr>
          <w:rFonts w:ascii="Verdana" w:hAnsi="Verdana" w:cs="Microsoft Sans Serif"/>
          <w:sz w:val="28"/>
          <w:szCs w:val="28"/>
        </w:rPr>
        <w:drawing>
          <wp:inline distT="0" distB="0" distL="0" distR="0" wp14:anchorId="017D1BB6" wp14:editId="10D4DB57">
            <wp:extent cx="3467100" cy="12092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487" cy="12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F514" w14:textId="7561406C" w:rsidR="00B92C1D" w:rsidRPr="00C33A9D" w:rsidRDefault="00463549" w:rsidP="00C33A9D">
      <w:pPr>
        <w:rPr>
          <w:rFonts w:ascii="Verdana" w:hAnsi="Verdana" w:cs="Microsoft Sans Serif"/>
          <w:sz w:val="28"/>
          <w:szCs w:val="28"/>
          <w:lang w:val="en-US"/>
        </w:rPr>
      </w:pPr>
      <w:r w:rsidRPr="00463549">
        <w:rPr>
          <w:rFonts w:ascii="Verdana" w:hAnsi="Verdana" w:cs="Microsoft Sans Serif"/>
          <w:sz w:val="28"/>
          <w:szCs w:val="28"/>
          <w:lang w:val="en-US"/>
        </w:rPr>
        <w:drawing>
          <wp:inline distT="0" distB="0" distL="0" distR="0" wp14:anchorId="33812BED" wp14:editId="2534CB20">
            <wp:extent cx="3427924" cy="123825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3327" cy="124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C1D" w:rsidRPr="00C33A9D" w:rsidSect="009E6446">
      <w:headerReference w:type="default" r:id="rId18"/>
      <w:footerReference w:type="default" r:id="rId19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D402A" w14:textId="77777777" w:rsidR="00570E6D" w:rsidRDefault="00570E6D" w:rsidP="003803E6">
      <w:pPr>
        <w:spacing w:after="0" w:line="240" w:lineRule="auto"/>
      </w:pPr>
      <w:r>
        <w:separator/>
      </w:r>
    </w:p>
  </w:endnote>
  <w:endnote w:type="continuationSeparator" w:id="0">
    <w:p w14:paraId="5505BCFC" w14:textId="77777777" w:rsidR="00570E6D" w:rsidRDefault="00570E6D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A2C8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6C8DBF26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7F10" w14:textId="77777777" w:rsidR="00570E6D" w:rsidRDefault="00570E6D" w:rsidP="003803E6">
      <w:pPr>
        <w:spacing w:after="0" w:line="240" w:lineRule="auto"/>
      </w:pPr>
      <w:r>
        <w:separator/>
      </w:r>
    </w:p>
  </w:footnote>
  <w:footnote w:type="continuationSeparator" w:id="0">
    <w:p w14:paraId="66C48708" w14:textId="77777777" w:rsidR="00570E6D" w:rsidRDefault="00570E6D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D8CD7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55D0FA4F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4D1F793F" w14:textId="77777777" w:rsidR="003803E6" w:rsidRDefault="00380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qQUAP7IfciwAAAA="/>
  </w:docVars>
  <w:rsids>
    <w:rsidRoot w:val="00E150CA"/>
    <w:rsid w:val="000059AA"/>
    <w:rsid w:val="00044FDE"/>
    <w:rsid w:val="000E4863"/>
    <w:rsid w:val="0027202C"/>
    <w:rsid w:val="003803E6"/>
    <w:rsid w:val="00463549"/>
    <w:rsid w:val="00570E6D"/>
    <w:rsid w:val="007020C8"/>
    <w:rsid w:val="0078186D"/>
    <w:rsid w:val="00816D67"/>
    <w:rsid w:val="008D10DD"/>
    <w:rsid w:val="009E6446"/>
    <w:rsid w:val="00A802D7"/>
    <w:rsid w:val="00A83E1A"/>
    <w:rsid w:val="00AC5FEA"/>
    <w:rsid w:val="00B92C1D"/>
    <w:rsid w:val="00C33A9D"/>
    <w:rsid w:val="00D443A8"/>
    <w:rsid w:val="00D834E0"/>
    <w:rsid w:val="00E150CA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D2027"/>
  <w15:chartTrackingRefBased/>
  <w15:docId w15:val="{867F1947-CDF2-41C1-948F-DD3AB846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OPS_D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OOPS_DS TEMPLATE</Template>
  <TotalTime>142</TotalTime>
  <Pages>18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2022-07-03T11:38:00Z</dcterms:created>
  <dcterms:modified xsi:type="dcterms:W3CDTF">2022-07-03T14:00:00Z</dcterms:modified>
</cp:coreProperties>
</file>