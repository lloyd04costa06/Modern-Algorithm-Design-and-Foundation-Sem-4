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D90D" w14:textId="4E65370C" w:rsidR="003803E6" w:rsidRDefault="00B40E52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B40E52"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6666D4F9" w14:textId="77522E74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#include&lt;stdio.h&gt;</w:t>
      </w:r>
    </w:p>
    <w:p w14:paraId="120554D0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#define MAX 10</w:t>
      </w:r>
    </w:p>
    <w:p w14:paraId="719368CE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#define INFINITY 9999</w:t>
      </w:r>
    </w:p>
    <w:p w14:paraId="3F289E5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#define NEXTLINE printf("\n")</w:t>
      </w:r>
    </w:p>
    <w:p w14:paraId="144F8B6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#define CN count++</w:t>
      </w:r>
    </w:p>
    <w:p w14:paraId="4AA2FA4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int GRAPH[MAX][MAX];</w:t>
      </w:r>
    </w:p>
    <w:p w14:paraId="6968612A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int V,E,count=0;</w:t>
      </w:r>
    </w:p>
    <w:p w14:paraId="64646D4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7BC0777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struct EDGE</w:t>
      </w:r>
    </w:p>
    <w:p w14:paraId="21B4A93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{</w:t>
      </w:r>
    </w:p>
    <w:p w14:paraId="2ACC5C74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ab/>
        <w:t>int src,dest,w;</w:t>
      </w:r>
      <w:r w:rsidRPr="006D6F70">
        <w:rPr>
          <w:rFonts w:ascii="Lucida Console" w:hAnsi="Lucida Console" w:cs="Microsoft Sans Serif"/>
          <w:lang w:val="en-US"/>
        </w:rPr>
        <w:tab/>
      </w:r>
    </w:p>
    <w:p w14:paraId="7D038DD4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}edge[MAX];</w:t>
      </w:r>
    </w:p>
    <w:p w14:paraId="0C64E6FE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15FE642F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void G_create()</w:t>
      </w:r>
    </w:p>
    <w:p w14:paraId="5B56249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{</w:t>
      </w:r>
    </w:p>
    <w:p w14:paraId="12C73DB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int i,j,c=0;</w:t>
      </w:r>
    </w:p>
    <w:p w14:paraId="0097E63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printf("ENTER NUMBER OF VERTICES:\n");</w:t>
      </w:r>
    </w:p>
    <w:p w14:paraId="5E684138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scanf("%d",&amp;V);</w:t>
      </w:r>
    </w:p>
    <w:p w14:paraId="609AEEB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32C5B57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printf("ENTER NUMBER OF EDGES:\n");</w:t>
      </w:r>
    </w:p>
    <w:p w14:paraId="65CF197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scanf("%d",&amp;E);</w:t>
      </w:r>
    </w:p>
    <w:p w14:paraId="551049B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</w:t>
      </w:r>
    </w:p>
    <w:p w14:paraId="6CE8AB6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printf("\n\nENTER EDGES(X,Y) AND ITS WEIGHT (W) FOR YOUR GRAPH (FORMAT X,Y,W): \n");</w:t>
      </w:r>
    </w:p>
    <w:p w14:paraId="3504518E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</w:t>
      </w:r>
    </w:p>
    <w:p w14:paraId="01B984D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for(i=0;i&lt;E;i++)</w:t>
      </w:r>
    </w:p>
    <w:p w14:paraId="4529CDD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scanf("%d,%d,%d",&amp;edge[i].src,&amp;edge[i].dest,&amp;edge[i].w);</w:t>
      </w:r>
    </w:p>
    <w:p w14:paraId="6FC9E77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}</w:t>
      </w:r>
    </w:p>
    <w:p w14:paraId="2FC128C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204639D4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void printCost(int dist[],int src)</w:t>
      </w:r>
    </w:p>
    <w:p w14:paraId="4125443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{</w:t>
      </w:r>
    </w:p>
    <w:p w14:paraId="4DB6054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int i;</w:t>
      </w:r>
    </w:p>
    <w:p w14:paraId="5AF49FA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printf("\n\SHORTEST PATHS: \n");</w:t>
      </w:r>
    </w:p>
    <w:p w14:paraId="759E7C7F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for(i=1;i&lt;=V;i++)</w:t>
      </w:r>
    </w:p>
    <w:p w14:paraId="5C1B0D5F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{</w:t>
      </w:r>
    </w:p>
    <w:p w14:paraId="14DCCB7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if(dist[i]==INFINITY)</w:t>
      </w:r>
    </w:p>
    <w:p w14:paraId="7576081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printf("%d: oo\n",i);</w:t>
      </w:r>
    </w:p>
    <w:p w14:paraId="4C214A3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else</w:t>
      </w:r>
    </w:p>
    <w:p w14:paraId="34294DE4" w14:textId="6DA0412C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printf("C</w:t>
      </w:r>
      <w:r>
        <w:rPr>
          <w:rFonts w:ascii="Lucida Console" w:hAnsi="Lucida Console" w:cs="Microsoft Sans Serif"/>
          <w:lang w:val="en-US"/>
        </w:rPr>
        <w:t>OST</w:t>
      </w:r>
      <w:r w:rsidRPr="006D6F70">
        <w:rPr>
          <w:rFonts w:ascii="Lucida Console" w:hAnsi="Lucida Console" w:cs="Microsoft Sans Serif"/>
          <w:lang w:val="en-US"/>
        </w:rPr>
        <w:t>(%d,%d) = %d\n",src,i,dist[i]);</w:t>
      </w:r>
    </w:p>
    <w:p w14:paraId="2F9DEDD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}</w:t>
      </w:r>
    </w:p>
    <w:p w14:paraId="58BAD614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}</w:t>
      </w:r>
    </w:p>
    <w:p w14:paraId="12B3B03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127BAD2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void path(int parent[],int i)</w:t>
      </w:r>
    </w:p>
    <w:p w14:paraId="2DAEB17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{</w:t>
      </w:r>
    </w:p>
    <w:p w14:paraId="21DA3B0E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4C185D5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if(parent[i]==-1)</w:t>
      </w:r>
    </w:p>
    <w:p w14:paraId="5DC23AA8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return;</w:t>
      </w:r>
    </w:p>
    <w:p w14:paraId="7F512D9F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685030D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path(parent,parent[i]);</w:t>
      </w:r>
    </w:p>
    <w:p w14:paraId="676F4AC0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printf("--&gt; |%d| ",i);</w:t>
      </w:r>
    </w:p>
    <w:p w14:paraId="339397FE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}</w:t>
      </w:r>
    </w:p>
    <w:p w14:paraId="403AC8D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void printPath(int parent[],int src)</w:t>
      </w:r>
    </w:p>
    <w:p w14:paraId="2A3874BE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{</w:t>
      </w:r>
    </w:p>
    <w:p w14:paraId="52E3682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int i;</w:t>
      </w:r>
    </w:p>
    <w:p w14:paraId="7920674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printf("\n\nSHORTEST PATHS: \n");</w:t>
      </w:r>
    </w:p>
    <w:p w14:paraId="6B27F6D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lastRenderedPageBreak/>
        <w:t xml:space="preserve">    for(i=0;i&lt;=V;i++)</w:t>
      </w:r>
    </w:p>
    <w:p w14:paraId="7734CE3F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{</w:t>
      </w:r>
    </w:p>
    <w:p w14:paraId="3FD93FBF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printf("Path(%d,%d): |%d| ",src,i,src);</w:t>
      </w:r>
    </w:p>
    <w:p w14:paraId="0C6F5BC8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path(parent,i);</w:t>
      </w:r>
    </w:p>
    <w:p w14:paraId="2720AF8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printf("\n");</w:t>
      </w:r>
    </w:p>
    <w:p w14:paraId="2BFA4D1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}</w:t>
      </w:r>
    </w:p>
    <w:p w14:paraId="3C6B7784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}</w:t>
      </w:r>
    </w:p>
    <w:p w14:paraId="01D4E3D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void BellmanFord()</w:t>
      </w:r>
    </w:p>
    <w:p w14:paraId="5F355D4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{</w:t>
      </w:r>
    </w:p>
    <w:p w14:paraId="1D47A8F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int dist[MAX],parent[MAX];</w:t>
      </w:r>
    </w:p>
    <w:p w14:paraId="612AADA0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int i,j,src;</w:t>
      </w:r>
    </w:p>
    <w:p w14:paraId="3D53CA6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5288FE94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6C9B44D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printf("ENTER THE SOURCE VERTEX: ");</w:t>
      </w:r>
    </w:p>
    <w:p w14:paraId="1BACB41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scanf("%d",&amp;src);</w:t>
      </w:r>
    </w:p>
    <w:p w14:paraId="4B868571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02BA0FC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for(i=1;i&lt;=V;i++)</w:t>
      </w:r>
    </w:p>
    <w:p w14:paraId="36FC02F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{CN;dist[i]=INFINITY;parent[i-1]=-1;CN;CN;}</w:t>
      </w:r>
    </w:p>
    <w:p w14:paraId="7D0A5DA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11B7A8B0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dist[src]=0;CN;</w:t>
      </w:r>
    </w:p>
    <w:p w14:paraId="4DCF1352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1C25112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for(i=1;i&lt;=V-1;i++)</w:t>
      </w:r>
    </w:p>
    <w:p w14:paraId="550FA8E8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{</w:t>
      </w:r>
    </w:p>
    <w:p w14:paraId="54CFBEC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CN;</w:t>
      </w:r>
    </w:p>
    <w:p w14:paraId="40D67A6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for(j=0;j&lt;E;j++)</w:t>
      </w:r>
    </w:p>
    <w:p w14:paraId="7F21F43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{</w:t>
      </w:r>
    </w:p>
    <w:p w14:paraId="54A3C4EA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CN;</w:t>
      </w:r>
    </w:p>
    <w:p w14:paraId="29C62F7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int u=edge[j].src,v=edge[j].dest;CN;</w:t>
      </w:r>
    </w:p>
    <w:p w14:paraId="33185FC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int weight=edge[j].w;CN;</w:t>
      </w:r>
    </w:p>
    <w:p w14:paraId="491FCDF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642DEADA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if(dist[u]+weight &lt; dist[v] &amp;&amp; dist[u]!=INFINITY)</w:t>
      </w:r>
    </w:p>
    <w:p w14:paraId="509790C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{CN;dist[v]=dist[u]+weight;CN;}</w:t>
      </w:r>
    </w:p>
    <w:p w14:paraId="6199E521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67F7FDB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parent[v]=u;CN;</w:t>
      </w:r>
    </w:p>
    <w:p w14:paraId="2FCDA12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}</w:t>
      </w:r>
    </w:p>
    <w:p w14:paraId="7EAB8A0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}</w:t>
      </w:r>
    </w:p>
    <w:p w14:paraId="15DA8E2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</w:t>
      </w:r>
    </w:p>
    <w:p w14:paraId="7C8D1C3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for(j=0;j&lt;E;j++)</w:t>
      </w:r>
    </w:p>
    <w:p w14:paraId="4C7FD826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{</w:t>
      </w:r>
    </w:p>
    <w:p w14:paraId="5F93FAF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CN;</w:t>
      </w:r>
    </w:p>
    <w:p w14:paraId="4B0F319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</w:t>
      </w:r>
      <w:r w:rsidRPr="006D6F70">
        <w:rPr>
          <w:rFonts w:ascii="Lucida Console" w:hAnsi="Lucida Console" w:cs="Microsoft Sans Serif"/>
          <w:lang w:val="en-US"/>
        </w:rPr>
        <w:tab/>
        <w:t>int u=edge[j].src,v=edge[j].dest;CN;CN;</w:t>
      </w:r>
    </w:p>
    <w:p w14:paraId="20EF3F1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int weight=edge[j].w;CN;</w:t>
      </w:r>
    </w:p>
    <w:p w14:paraId="1554DE4E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73E1149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if(dist[u]+weight &lt; dist[v])</w:t>
      </w:r>
    </w:p>
    <w:p w14:paraId="1CE02F9D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{</w:t>
      </w:r>
    </w:p>
    <w:p w14:paraId="5F8F619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    CN;</w:t>
      </w:r>
    </w:p>
    <w:p w14:paraId="1A9FC99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</w:t>
      </w:r>
      <w:r w:rsidRPr="006D6F70">
        <w:rPr>
          <w:rFonts w:ascii="Lucida Console" w:hAnsi="Lucida Console" w:cs="Microsoft Sans Serif"/>
          <w:lang w:val="en-US"/>
        </w:rPr>
        <w:tab/>
        <w:t>printf("NEGATIVE CYCLE EXITS\n");</w:t>
      </w:r>
    </w:p>
    <w:p w14:paraId="7F05FA6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</w:t>
      </w:r>
      <w:r w:rsidRPr="006D6F70">
        <w:rPr>
          <w:rFonts w:ascii="Lucida Console" w:hAnsi="Lucida Console" w:cs="Microsoft Sans Serif"/>
          <w:lang w:val="en-US"/>
        </w:rPr>
        <w:tab/>
        <w:t>return;</w:t>
      </w:r>
    </w:p>
    <w:p w14:paraId="23650D81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        }</w:t>
      </w:r>
    </w:p>
    <w:p w14:paraId="76C3C28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}</w:t>
      </w:r>
    </w:p>
    <w:p w14:paraId="4F0AF63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7294339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printCost(dist,src);CN;</w:t>
      </w:r>
    </w:p>
    <w:p w14:paraId="3A8BBD49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printPath(parent,src);CN;</w:t>
      </w:r>
    </w:p>
    <w:p w14:paraId="1DE97190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</w:t>
      </w:r>
    </w:p>
    <w:p w14:paraId="1FB66533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}</w:t>
      </w:r>
    </w:p>
    <w:p w14:paraId="33551EBC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</w:p>
    <w:p w14:paraId="6388D787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int main()</w:t>
      </w:r>
    </w:p>
    <w:p w14:paraId="13C14FF4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lastRenderedPageBreak/>
        <w:t>{</w:t>
      </w:r>
    </w:p>
    <w:p w14:paraId="7A250B6B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G_create();</w:t>
      </w:r>
    </w:p>
    <w:p w14:paraId="7A340885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BellmanFord();</w:t>
      </w:r>
    </w:p>
    <w:p w14:paraId="3937D1E0" w14:textId="77777777" w:rsidR="006D6F70" w:rsidRPr="006D6F70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 xml:space="preserve">    printf("\n\nSTEP COUNT: %d\n",count);</w:t>
      </w:r>
    </w:p>
    <w:p w14:paraId="332F6E68" w14:textId="2D7B4615" w:rsidR="002E162D" w:rsidRDefault="006D6F70" w:rsidP="006D6F70">
      <w:pPr>
        <w:spacing w:after="0"/>
        <w:rPr>
          <w:rFonts w:ascii="Lucida Console" w:hAnsi="Lucida Console" w:cs="Microsoft Sans Serif"/>
          <w:lang w:val="en-US"/>
        </w:rPr>
      </w:pPr>
      <w:r w:rsidRPr="006D6F70">
        <w:rPr>
          <w:rFonts w:ascii="Lucida Console" w:hAnsi="Lucida Console" w:cs="Microsoft Sans Serif"/>
          <w:lang w:val="en-US"/>
        </w:rPr>
        <w:t>}</w:t>
      </w:r>
    </w:p>
    <w:p w14:paraId="79E5DA4B" w14:textId="3348B445" w:rsidR="00B40E52" w:rsidRDefault="00B40E52" w:rsidP="002E162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B40E52"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035CED4A" w14:textId="72485A34" w:rsidR="00B40E52" w:rsidRDefault="00B40E52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1C1941F" w14:textId="45FE982F" w:rsidR="00797624" w:rsidRDefault="006D6F70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6D6F70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53213052" wp14:editId="3B478D2F">
            <wp:extent cx="3307367" cy="497629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755" w14:textId="3D879069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F61B2C1" w14:textId="48EAD78B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C67B016" w14:textId="2A409140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B6C3166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0B9B044" w14:textId="5C32EE51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167D557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994145C" w14:textId="0B8E6921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E4DEC5E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ED0A1C1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3BA82A7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03FD06E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EDF325B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DD2EE23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1DAA5D5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CEABECE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E0FEC07" w14:textId="77777777" w:rsidR="00797624" w:rsidRDefault="00797624" w:rsidP="00797624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5919FFF" w14:textId="77777777" w:rsidR="00797624" w:rsidRPr="00B40E52" w:rsidRDefault="00797624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sectPr w:rsidR="00797624" w:rsidRPr="00B40E52" w:rsidSect="009E6446">
      <w:headerReference w:type="default" r:id="rId8"/>
      <w:footerReference w:type="default" r:id="rId9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1AFF" w14:textId="77777777" w:rsidR="00221FFC" w:rsidRDefault="00221FFC" w:rsidP="003803E6">
      <w:pPr>
        <w:spacing w:after="0" w:line="240" w:lineRule="auto"/>
      </w:pPr>
      <w:r>
        <w:separator/>
      </w:r>
    </w:p>
  </w:endnote>
  <w:endnote w:type="continuationSeparator" w:id="0">
    <w:p w14:paraId="363433CF" w14:textId="77777777" w:rsidR="00221FFC" w:rsidRDefault="00221FFC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1748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081F01B2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4160" w14:textId="77777777" w:rsidR="00221FFC" w:rsidRDefault="00221FFC" w:rsidP="003803E6">
      <w:pPr>
        <w:spacing w:after="0" w:line="240" w:lineRule="auto"/>
      </w:pPr>
      <w:r>
        <w:separator/>
      </w:r>
    </w:p>
  </w:footnote>
  <w:footnote w:type="continuationSeparator" w:id="0">
    <w:p w14:paraId="14F277A0" w14:textId="77777777" w:rsidR="00221FFC" w:rsidRDefault="00221FFC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07811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481AE86F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4B53D65F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B40E52"/>
    <w:rsid w:val="000E4863"/>
    <w:rsid w:val="001B0B0F"/>
    <w:rsid w:val="00221FFC"/>
    <w:rsid w:val="002E162D"/>
    <w:rsid w:val="003803E6"/>
    <w:rsid w:val="004A77EE"/>
    <w:rsid w:val="006D6F70"/>
    <w:rsid w:val="007020C8"/>
    <w:rsid w:val="00797624"/>
    <w:rsid w:val="00816D67"/>
    <w:rsid w:val="008D10DD"/>
    <w:rsid w:val="009E6446"/>
    <w:rsid w:val="00A83E1A"/>
    <w:rsid w:val="00B40E52"/>
    <w:rsid w:val="00B509D0"/>
    <w:rsid w:val="00B7432D"/>
    <w:rsid w:val="00D36900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95F2A"/>
  <w15:chartTrackingRefBased/>
  <w15:docId w15:val="{1B05E108-FD49-42F5-9705-2FA3186A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28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3</cp:revision>
  <dcterms:created xsi:type="dcterms:W3CDTF">2022-06-06T17:42:00Z</dcterms:created>
  <dcterms:modified xsi:type="dcterms:W3CDTF">2022-06-14T02:25:00Z</dcterms:modified>
</cp:coreProperties>
</file>